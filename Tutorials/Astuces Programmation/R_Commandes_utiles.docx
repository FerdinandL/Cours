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46" w:rsidRPr="005338EB" w:rsidRDefault="00386CC5" w:rsidP="00386CC5">
      <w:pPr>
        <w:jc w:val="center"/>
        <w:rPr>
          <w:rFonts w:asciiTheme="minorHAnsi" w:hAnsiTheme="minorHAnsi"/>
          <w:szCs w:val="22"/>
          <w:lang w:val="fr-FR"/>
        </w:rPr>
      </w:pPr>
      <w:r w:rsidRPr="005338EB">
        <w:rPr>
          <w:rFonts w:asciiTheme="minorHAnsi" w:hAnsiTheme="minorHAnsi"/>
          <w:szCs w:val="22"/>
          <w:lang w:val="fr-FR"/>
        </w:rPr>
        <w:t>R – Commandes utiles</w:t>
      </w:r>
    </w:p>
    <w:p w:rsidR="00386CC5" w:rsidRPr="005338EB" w:rsidRDefault="00386CC5" w:rsidP="00386CC5">
      <w:pPr>
        <w:jc w:val="center"/>
        <w:rPr>
          <w:rFonts w:asciiTheme="minorHAnsi" w:hAnsiTheme="minorHAnsi"/>
          <w:szCs w:val="22"/>
          <w:lang w:val="fr-FR"/>
        </w:rPr>
      </w:pPr>
    </w:p>
    <w:p w:rsidR="00386CC5" w:rsidRPr="005338EB" w:rsidRDefault="00386CC5" w:rsidP="00386CC5">
      <w:pPr>
        <w:rPr>
          <w:rFonts w:asciiTheme="minorHAnsi" w:hAnsiTheme="minorHAnsi"/>
          <w:szCs w:val="22"/>
          <w:lang w:val="fr-FR"/>
        </w:rPr>
      </w:pPr>
      <w:r w:rsidRPr="005338EB">
        <w:rPr>
          <w:rFonts w:asciiTheme="minorHAnsi" w:hAnsiTheme="minorHAnsi"/>
          <w:szCs w:val="22"/>
          <w:lang w:val="fr-FR"/>
        </w:rPr>
        <w:t>Rnorm(length,mean,var);</w:t>
      </w:r>
    </w:p>
    <w:p w:rsidR="00C52B99" w:rsidRPr="005338EB" w:rsidRDefault="00C52B99" w:rsidP="00386CC5">
      <w:pPr>
        <w:rPr>
          <w:rFonts w:asciiTheme="minorHAnsi" w:hAnsiTheme="minorHAnsi"/>
          <w:szCs w:val="22"/>
          <w:lang w:val="fr-FR"/>
        </w:rPr>
      </w:pPr>
    </w:p>
    <w:p w:rsidR="00E34764" w:rsidRPr="00251A1D" w:rsidRDefault="00E34764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Convertir cellules d'un dataframe de factor à character</w:t>
      </w:r>
    </w:p>
    <w:p w:rsidR="00E34764" w:rsidRPr="00251A1D" w:rsidRDefault="00224FBF" w:rsidP="00386CC5">
      <w:pPr>
        <w:rPr>
          <w:rFonts w:asciiTheme="minorHAnsi" w:hAnsiTheme="minorHAnsi"/>
          <w:szCs w:val="22"/>
          <w:lang w:val="fr-FR"/>
        </w:rPr>
      </w:pPr>
      <w:hyperlink r:id="rId5" w:history="1">
        <w:r w:rsidR="009D333D" w:rsidRPr="00251A1D">
          <w:rPr>
            <w:rStyle w:val="Hyperlink"/>
            <w:rFonts w:asciiTheme="minorHAnsi" w:hAnsiTheme="minorHAnsi"/>
            <w:szCs w:val="22"/>
            <w:lang w:val="fr-FR"/>
          </w:rPr>
          <w:t>http://stackoverflow.com/questions/19204729/how-to-change-factor-labels-into-string-in-a-data-frame</w:t>
        </w:r>
      </w:hyperlink>
    </w:p>
    <w:p w:rsidR="009D333D" w:rsidRPr="00251A1D" w:rsidRDefault="009D333D" w:rsidP="00386CC5">
      <w:pPr>
        <w:rPr>
          <w:rFonts w:asciiTheme="minorHAnsi" w:hAnsiTheme="minorHAnsi"/>
          <w:szCs w:val="22"/>
          <w:lang w:val="fr-FR"/>
        </w:rPr>
      </w:pPr>
    </w:p>
    <w:p w:rsidR="009F62DB" w:rsidRPr="00251A1D" w:rsidRDefault="009F62DB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Bien lire un fichier csv: indiquer le type des colonnes à la lecture</w:t>
      </w:r>
    </w:p>
    <w:p w:rsidR="009F62DB" w:rsidRPr="00251A1D" w:rsidRDefault="00224FBF" w:rsidP="00386CC5">
      <w:pPr>
        <w:rPr>
          <w:rFonts w:asciiTheme="minorHAnsi" w:hAnsiTheme="minorHAnsi"/>
          <w:szCs w:val="22"/>
          <w:lang w:val="fr-FR"/>
        </w:rPr>
      </w:pPr>
      <w:hyperlink r:id="rId6" w:history="1">
        <w:r w:rsidR="009F62DB" w:rsidRPr="00251A1D">
          <w:rPr>
            <w:rStyle w:val="Hyperlink"/>
            <w:rFonts w:asciiTheme="minorHAnsi" w:hAnsiTheme="minorHAnsi"/>
            <w:szCs w:val="22"/>
            <w:lang w:val="fr-FR"/>
          </w:rPr>
          <w:t>http://stackoverflow.com/questions/2805357/specifying-colclasses-in-the-read-csv</w:t>
        </w:r>
      </w:hyperlink>
    </w:p>
    <w:p w:rsidR="009F62DB" w:rsidRPr="00251A1D" w:rsidRDefault="009F62DB" w:rsidP="0071241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251A1D">
        <w:rPr>
          <w:rFonts w:asciiTheme="minorHAnsi" w:hAnsiTheme="minorHAnsi"/>
          <w:sz w:val="22"/>
          <w:szCs w:val="22"/>
          <w:lang w:val="fr-FR"/>
        </w:rPr>
        <w:sym w:font="Wingdings" w:char="F0E0"/>
      </w:r>
      <w:r w:rsidRPr="00251A1D">
        <w:rPr>
          <w:rFonts w:asciiTheme="minorHAnsi" w:hAnsiTheme="minorHAnsi"/>
          <w:sz w:val="22"/>
          <w:szCs w:val="22"/>
        </w:rPr>
        <w:t xml:space="preserve"> </w:t>
      </w:r>
      <w:r w:rsidR="0071241E" w:rsidRPr="00251A1D">
        <w:rPr>
          <w:rFonts w:asciiTheme="minorHAnsi" w:hAnsiTheme="minorHAnsi"/>
          <w:sz w:val="22"/>
          <w:szCs w:val="22"/>
        </w:rPr>
        <w:t>hm_distribution2=read.csv("C:/Users/Legros Ferdinand/Documents/Pack Pricing/Data/Exploitable/FR_Laundry_HM_Distribution.csv",header=TRUE, sep=";", na.strings="-", colClasses=c(rep("</w:t>
      </w:r>
      <w:r w:rsidR="001C2192" w:rsidRPr="00251A1D">
        <w:rPr>
          <w:rFonts w:asciiTheme="minorHAnsi" w:hAnsiTheme="minorHAnsi"/>
          <w:sz w:val="22"/>
          <w:szCs w:val="22"/>
        </w:rPr>
        <w:t>c</w:t>
      </w:r>
      <w:r w:rsidR="00D849A0" w:rsidRPr="00251A1D">
        <w:rPr>
          <w:rFonts w:asciiTheme="minorHAnsi" w:hAnsiTheme="minorHAnsi"/>
          <w:sz w:val="22"/>
          <w:szCs w:val="22"/>
        </w:rPr>
        <w:t>haracter</w:t>
      </w:r>
      <w:r w:rsidR="0071241E" w:rsidRPr="00251A1D">
        <w:rPr>
          <w:rFonts w:asciiTheme="minorHAnsi" w:hAnsiTheme="minorHAnsi"/>
          <w:sz w:val="22"/>
          <w:szCs w:val="22"/>
        </w:rPr>
        <w:t>",6),"numeric","character",rep("numeric",39)))</w:t>
      </w:r>
    </w:p>
    <w:p w:rsidR="0098370A" w:rsidRPr="00251A1D" w:rsidRDefault="0098370A" w:rsidP="00386CC5">
      <w:pPr>
        <w:rPr>
          <w:rFonts w:asciiTheme="minorHAnsi" w:hAnsiTheme="minorHAnsi"/>
          <w:szCs w:val="22"/>
        </w:rPr>
      </w:pPr>
      <w:r w:rsidRPr="00251A1D">
        <w:rPr>
          <w:rFonts w:asciiTheme="minorHAnsi" w:hAnsiTheme="minorHAnsi"/>
          <w:szCs w:val="22"/>
        </w:rPr>
        <w:t>Convert data frame to vector by rows</w:t>
      </w:r>
    </w:p>
    <w:p w:rsidR="0098370A" w:rsidRPr="00251A1D" w:rsidRDefault="00224FBF" w:rsidP="00386CC5">
      <w:pPr>
        <w:rPr>
          <w:rFonts w:asciiTheme="minorHAnsi" w:hAnsiTheme="minorHAnsi"/>
          <w:szCs w:val="22"/>
        </w:rPr>
      </w:pPr>
      <w:hyperlink r:id="rId7" w:history="1">
        <w:r w:rsidR="0098370A" w:rsidRPr="00251A1D">
          <w:rPr>
            <w:rStyle w:val="Hyperlink"/>
            <w:rFonts w:asciiTheme="minorHAnsi" w:hAnsiTheme="minorHAnsi"/>
            <w:szCs w:val="22"/>
          </w:rPr>
          <w:t>http://stackoverflow.com/questions/2545228/converting-a-dataframe-to-a-vector-by-rows</w:t>
        </w:r>
      </w:hyperlink>
    </w:p>
    <w:p w:rsidR="0098370A" w:rsidRPr="00251A1D" w:rsidRDefault="0098370A" w:rsidP="00386CC5">
      <w:pPr>
        <w:rPr>
          <w:rFonts w:asciiTheme="minorHAnsi" w:hAnsiTheme="minorHAnsi"/>
          <w:szCs w:val="22"/>
        </w:rPr>
      </w:pPr>
    </w:p>
    <w:p w:rsidR="003458ED" w:rsidRPr="00251A1D" w:rsidRDefault="003458ED" w:rsidP="00386CC5">
      <w:pPr>
        <w:rPr>
          <w:rFonts w:asciiTheme="minorHAnsi" w:hAnsiTheme="minorHAnsi"/>
          <w:szCs w:val="22"/>
        </w:rPr>
      </w:pPr>
      <w:r w:rsidRPr="00251A1D">
        <w:rPr>
          <w:rFonts w:asciiTheme="minorHAnsi" w:hAnsiTheme="minorHAnsi"/>
          <w:szCs w:val="22"/>
        </w:rPr>
        <w:t>Subset a data set rows : subset(frame,y&gt;2)</w:t>
      </w:r>
    </w:p>
    <w:p w:rsidR="003458ED" w:rsidRPr="00251A1D" w:rsidRDefault="00224FBF" w:rsidP="00386CC5">
      <w:pPr>
        <w:rPr>
          <w:rFonts w:asciiTheme="minorHAnsi" w:hAnsiTheme="minorHAnsi"/>
          <w:szCs w:val="22"/>
        </w:rPr>
      </w:pPr>
      <w:hyperlink r:id="rId8" w:history="1">
        <w:r w:rsidR="003458ED" w:rsidRPr="00251A1D">
          <w:rPr>
            <w:rStyle w:val="Hyperlink"/>
            <w:rFonts w:asciiTheme="minorHAnsi" w:hAnsiTheme="minorHAnsi"/>
            <w:szCs w:val="22"/>
          </w:rPr>
          <w:t>http://www.ats.ucla.edu/stat/r/faq/subset_R.htm</w:t>
        </w:r>
      </w:hyperlink>
    </w:p>
    <w:p w:rsidR="003458ED" w:rsidRPr="00251A1D" w:rsidRDefault="003458ED" w:rsidP="00386CC5">
      <w:pPr>
        <w:rPr>
          <w:rFonts w:asciiTheme="minorHAnsi" w:hAnsiTheme="minorHAnsi"/>
          <w:szCs w:val="22"/>
        </w:rPr>
      </w:pPr>
    </w:p>
    <w:p w:rsidR="008818CC" w:rsidRPr="00251A1D" w:rsidRDefault="008818CC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Sommer les lignes d'un data frame</w:t>
      </w:r>
    </w:p>
    <w:p w:rsidR="008818CC" w:rsidRPr="00251A1D" w:rsidRDefault="008818CC" w:rsidP="00386CC5">
      <w:pPr>
        <w:rPr>
          <w:rFonts w:asciiTheme="minorHAnsi" w:hAnsiTheme="minorHAnsi" w:cs="Consolas"/>
          <w:color w:val="222222"/>
          <w:szCs w:val="22"/>
          <w:shd w:val="clear" w:color="auto" w:fill="EEEEEE"/>
        </w:rPr>
      </w:pPr>
      <w:r w:rsidRPr="00251A1D">
        <w:rPr>
          <w:rFonts w:asciiTheme="minorHAnsi" w:hAnsiTheme="minorHAnsi" w:cs="Consolas"/>
          <w:color w:val="222222"/>
          <w:szCs w:val="22"/>
          <w:shd w:val="clear" w:color="auto" w:fill="EEEEEE"/>
        </w:rPr>
        <w:t>df$e &lt;- rowSums(subset(df, select=a:d))</w:t>
      </w:r>
    </w:p>
    <w:p w:rsidR="008818CC" w:rsidRPr="00251A1D" w:rsidRDefault="00224FBF" w:rsidP="00386CC5">
      <w:pPr>
        <w:rPr>
          <w:rFonts w:asciiTheme="minorHAnsi" w:hAnsiTheme="minorHAnsi"/>
          <w:szCs w:val="22"/>
        </w:rPr>
      </w:pPr>
      <w:hyperlink r:id="rId9" w:history="1">
        <w:r w:rsidR="008818CC" w:rsidRPr="00251A1D">
          <w:rPr>
            <w:rStyle w:val="Hyperlink"/>
            <w:rFonts w:asciiTheme="minorHAnsi" w:hAnsiTheme="minorHAnsi"/>
            <w:szCs w:val="22"/>
          </w:rPr>
          <w:t>http://stackoverflow.com/questions/9651202/sum-variables-within-r-dataframe</w:t>
        </w:r>
      </w:hyperlink>
    </w:p>
    <w:p w:rsidR="008818CC" w:rsidRPr="00251A1D" w:rsidRDefault="008818CC" w:rsidP="00386CC5">
      <w:pPr>
        <w:rPr>
          <w:rFonts w:asciiTheme="minorHAnsi" w:hAnsiTheme="minorHAnsi"/>
          <w:szCs w:val="22"/>
        </w:rPr>
      </w:pPr>
    </w:p>
    <w:p w:rsidR="00811777" w:rsidRPr="00251A1D" w:rsidRDefault="00811777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Compter le nombre de valeur au dessus d'un nombre dans un vecteur</w:t>
      </w:r>
    </w:p>
    <w:p w:rsidR="00811777" w:rsidRPr="00251A1D" w:rsidRDefault="00224FBF" w:rsidP="00386CC5">
      <w:pPr>
        <w:rPr>
          <w:rFonts w:asciiTheme="minorHAnsi" w:hAnsiTheme="minorHAnsi"/>
          <w:szCs w:val="22"/>
          <w:lang w:val="fr-FR"/>
        </w:rPr>
      </w:pPr>
      <w:hyperlink r:id="rId10" w:history="1">
        <w:r w:rsidR="00811777" w:rsidRPr="00251A1D">
          <w:rPr>
            <w:rStyle w:val="Hyperlink"/>
            <w:rFonts w:asciiTheme="minorHAnsi" w:hAnsiTheme="minorHAnsi"/>
            <w:szCs w:val="22"/>
            <w:lang w:val="fr-FR"/>
          </w:rPr>
          <w:t>http://stackoverflow.com/questions/3818147/count-number-of-vector-values-in-range-with-r</w:t>
        </w:r>
      </w:hyperlink>
    </w:p>
    <w:p w:rsidR="00811777" w:rsidRPr="00251A1D" w:rsidRDefault="00811777" w:rsidP="00386CC5">
      <w:pPr>
        <w:rPr>
          <w:rFonts w:asciiTheme="minorHAnsi" w:hAnsiTheme="minorHAnsi"/>
          <w:szCs w:val="22"/>
          <w:lang w:val="fr-FR"/>
        </w:rPr>
      </w:pPr>
    </w:p>
    <w:p w:rsidR="00A10107" w:rsidRPr="00251A1D" w:rsidRDefault="00A10107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Somme cumulée pour une colonne</w:t>
      </w:r>
    </w:p>
    <w:p w:rsidR="00CD1D80" w:rsidRPr="00251A1D" w:rsidRDefault="00CD1D80" w:rsidP="00CD1D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  <w:lang w:val="fr-FR"/>
        </w:rPr>
      </w:pPr>
      <w:r w:rsidRPr="00251A1D">
        <w:rPr>
          <w:rFonts w:asciiTheme="minorHAnsi" w:hAnsiTheme="minorHAnsi" w:cs="Consolas"/>
          <w:color w:val="000000"/>
          <w:szCs w:val="22"/>
          <w:lang w:val="fr-FR"/>
        </w:rPr>
        <w:t xml:space="preserve">apply(A, </w:t>
      </w:r>
      <w:r w:rsidRPr="00251A1D">
        <w:rPr>
          <w:rFonts w:asciiTheme="minorHAnsi" w:hAnsiTheme="minorHAnsi" w:cs="Consolas"/>
          <w:color w:val="800000"/>
          <w:szCs w:val="22"/>
          <w:lang w:val="fr-FR"/>
        </w:rPr>
        <w:t>2</w:t>
      </w:r>
      <w:r w:rsidRPr="00251A1D">
        <w:rPr>
          <w:rFonts w:asciiTheme="minorHAnsi" w:hAnsiTheme="minorHAnsi" w:cs="Consolas"/>
          <w:color w:val="000000"/>
          <w:szCs w:val="22"/>
          <w:lang w:val="fr-FR"/>
        </w:rPr>
        <w:t>, cumsum)</w:t>
      </w:r>
    </w:p>
    <w:p w:rsidR="00CD1D80" w:rsidRPr="00251A1D" w:rsidRDefault="00CD1D80" w:rsidP="00386CC5">
      <w:pPr>
        <w:rPr>
          <w:rFonts w:asciiTheme="minorHAnsi" w:hAnsiTheme="minorHAnsi"/>
          <w:szCs w:val="22"/>
          <w:lang w:val="fr-FR"/>
        </w:rPr>
      </w:pPr>
    </w:p>
    <w:p w:rsidR="00BB0CE6" w:rsidRPr="005338EB" w:rsidRDefault="00BB0CE6" w:rsidP="00386CC5">
      <w:pPr>
        <w:rPr>
          <w:rFonts w:asciiTheme="minorHAnsi" w:hAnsiTheme="minorHAnsi"/>
          <w:szCs w:val="22"/>
          <w:lang w:val="fr-FR"/>
        </w:rPr>
      </w:pPr>
      <w:r w:rsidRPr="005338EB">
        <w:rPr>
          <w:rFonts w:asciiTheme="minorHAnsi" w:hAnsiTheme="minorHAnsi"/>
          <w:szCs w:val="22"/>
          <w:lang w:val="fr-FR"/>
        </w:rPr>
        <w:t>Insert column in data frame</w:t>
      </w:r>
    </w:p>
    <w:p w:rsidR="00887E52" w:rsidRPr="00251A1D" w:rsidRDefault="00887E52" w:rsidP="00887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target &lt;- which(names(d) == </w:t>
      </w:r>
      <w:r w:rsidRPr="00251A1D">
        <w:rPr>
          <w:rFonts w:asciiTheme="minorHAnsi" w:hAnsiTheme="minorHAnsi" w:cs="Consolas"/>
          <w:color w:val="800000"/>
          <w:szCs w:val="22"/>
        </w:rPr>
        <w:t>'b'</w:t>
      </w:r>
      <w:r w:rsidRPr="00251A1D">
        <w:rPr>
          <w:rFonts w:asciiTheme="minorHAnsi" w:hAnsiTheme="minorHAnsi" w:cs="Consolas"/>
          <w:color w:val="000000"/>
          <w:szCs w:val="22"/>
        </w:rPr>
        <w:t>)[</w:t>
      </w:r>
      <w:r w:rsidRPr="00251A1D">
        <w:rPr>
          <w:rFonts w:asciiTheme="minorHAnsi" w:hAnsiTheme="minorHAnsi" w:cs="Consolas"/>
          <w:color w:val="800000"/>
          <w:szCs w:val="22"/>
        </w:rPr>
        <w:t>1</w:t>
      </w:r>
      <w:r w:rsidRPr="00251A1D">
        <w:rPr>
          <w:rFonts w:asciiTheme="minorHAnsi" w:hAnsiTheme="minorHAnsi" w:cs="Consolas"/>
          <w:color w:val="000000"/>
          <w:szCs w:val="22"/>
        </w:rPr>
        <w:t>]</w:t>
      </w:r>
    </w:p>
    <w:p w:rsidR="00887E52" w:rsidRPr="00251A1D" w:rsidRDefault="00887E52" w:rsidP="00887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cbind(d[,</w:t>
      </w:r>
      <w:r w:rsidRPr="00251A1D">
        <w:rPr>
          <w:rFonts w:asciiTheme="minorHAnsi" w:hAnsiTheme="minorHAnsi" w:cs="Consolas"/>
          <w:color w:val="800000"/>
          <w:szCs w:val="22"/>
        </w:rPr>
        <w:t>1</w:t>
      </w:r>
      <w:r w:rsidRPr="00251A1D">
        <w:rPr>
          <w:rFonts w:asciiTheme="minorHAnsi" w:hAnsiTheme="minorHAnsi" w:cs="Consolas"/>
          <w:color w:val="000000"/>
          <w:szCs w:val="22"/>
        </w:rPr>
        <w:t>:target,drop=F], data.frame(d=</w:t>
      </w:r>
      <w:r w:rsidRPr="00251A1D">
        <w:rPr>
          <w:rFonts w:asciiTheme="minorHAnsi" w:hAnsiTheme="minorHAnsi" w:cs="Consolas"/>
          <w:color w:val="800000"/>
          <w:szCs w:val="22"/>
        </w:rPr>
        <w:t>12</w:t>
      </w:r>
      <w:r w:rsidRPr="00251A1D">
        <w:rPr>
          <w:rFonts w:asciiTheme="minorHAnsi" w:hAnsiTheme="minorHAnsi" w:cs="Consolas"/>
          <w:color w:val="000000"/>
          <w:szCs w:val="22"/>
        </w:rPr>
        <w:t>:</w:t>
      </w:r>
      <w:r w:rsidRPr="00251A1D">
        <w:rPr>
          <w:rFonts w:asciiTheme="minorHAnsi" w:hAnsiTheme="minorHAnsi" w:cs="Consolas"/>
          <w:color w:val="800000"/>
          <w:szCs w:val="22"/>
        </w:rPr>
        <w:t>15</w:t>
      </w:r>
      <w:r w:rsidRPr="00251A1D">
        <w:rPr>
          <w:rFonts w:asciiTheme="minorHAnsi" w:hAnsiTheme="minorHAnsi" w:cs="Consolas"/>
          <w:color w:val="000000"/>
          <w:szCs w:val="22"/>
        </w:rPr>
        <w:t>), d[,(target</w:t>
      </w:r>
      <w:r w:rsidRPr="00251A1D">
        <w:rPr>
          <w:rFonts w:asciiTheme="minorHAnsi" w:hAnsiTheme="minorHAnsi" w:cs="Consolas"/>
          <w:color w:val="800000"/>
          <w:szCs w:val="22"/>
        </w:rPr>
        <w:t>+1</w:t>
      </w:r>
      <w:r w:rsidRPr="00251A1D">
        <w:rPr>
          <w:rFonts w:asciiTheme="minorHAnsi" w:hAnsiTheme="minorHAnsi" w:cs="Consolas"/>
          <w:color w:val="000000"/>
          <w:szCs w:val="22"/>
        </w:rPr>
        <w:t>):length(d),drop=F])</w:t>
      </w:r>
    </w:p>
    <w:p w:rsidR="004203F1" w:rsidRPr="00251A1D" w:rsidRDefault="00224FBF" w:rsidP="00386CC5">
      <w:pPr>
        <w:rPr>
          <w:rFonts w:asciiTheme="minorHAnsi" w:hAnsiTheme="minorHAnsi"/>
          <w:szCs w:val="22"/>
        </w:rPr>
      </w:pPr>
      <w:hyperlink r:id="rId11" w:history="1">
        <w:r w:rsidR="006B276B" w:rsidRPr="00251A1D">
          <w:rPr>
            <w:rStyle w:val="Hyperlink"/>
            <w:rFonts w:asciiTheme="minorHAnsi" w:hAnsiTheme="minorHAnsi"/>
            <w:szCs w:val="22"/>
          </w:rPr>
          <w:t>http://stackoverflow.com/questions/13502601/adding-a-column-between-two-columns-in-a-data-frame</w:t>
        </w:r>
      </w:hyperlink>
    </w:p>
    <w:p w:rsidR="006B276B" w:rsidRPr="00251A1D" w:rsidRDefault="006B276B" w:rsidP="00386CC5">
      <w:pPr>
        <w:rPr>
          <w:rFonts w:asciiTheme="minorHAnsi" w:hAnsiTheme="minorHAnsi"/>
          <w:szCs w:val="22"/>
        </w:rPr>
      </w:pPr>
    </w:p>
    <w:p w:rsidR="006B276B" w:rsidRPr="00251A1D" w:rsidRDefault="0087190C" w:rsidP="00386CC5">
      <w:pPr>
        <w:rPr>
          <w:rFonts w:asciiTheme="minorHAnsi" w:hAnsiTheme="minorHAnsi"/>
          <w:szCs w:val="22"/>
        </w:rPr>
      </w:pPr>
      <w:r w:rsidRPr="00251A1D">
        <w:rPr>
          <w:rFonts w:asciiTheme="minorHAnsi" w:hAnsiTheme="minorHAnsi"/>
          <w:szCs w:val="22"/>
        </w:rPr>
        <w:t xml:space="preserve">Sort a data frame according to column </w:t>
      </w:r>
    </w:p>
    <w:p w:rsidR="002B61DD" w:rsidRPr="00251A1D" w:rsidRDefault="002B61DD" w:rsidP="002B6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Cs w:val="22"/>
        </w:rPr>
      </w:pPr>
      <w:r w:rsidRPr="00251A1D">
        <w:rPr>
          <w:rFonts w:asciiTheme="minorHAnsi" w:hAnsiTheme="minorHAnsi" w:cs="Courier New"/>
          <w:b/>
          <w:bCs/>
          <w:color w:val="000000"/>
          <w:szCs w:val="22"/>
        </w:rPr>
        <w:t>sort1.hsb2 &lt;- hsb2[order(read) , ]</w:t>
      </w:r>
    </w:p>
    <w:p w:rsidR="0087190C" w:rsidRPr="00251A1D" w:rsidRDefault="00224FBF" w:rsidP="00386CC5">
      <w:pPr>
        <w:rPr>
          <w:rFonts w:asciiTheme="minorHAnsi" w:hAnsiTheme="minorHAnsi"/>
          <w:szCs w:val="22"/>
        </w:rPr>
      </w:pPr>
      <w:hyperlink r:id="rId12" w:history="1">
        <w:r w:rsidR="00C30473" w:rsidRPr="00251A1D">
          <w:rPr>
            <w:rStyle w:val="Hyperlink"/>
            <w:rFonts w:asciiTheme="minorHAnsi" w:hAnsiTheme="minorHAnsi"/>
            <w:szCs w:val="22"/>
          </w:rPr>
          <w:t>http://www.ats.ucla.edu/stat/r/faq/sort.htm</w:t>
        </w:r>
      </w:hyperlink>
    </w:p>
    <w:p w:rsidR="00C30473" w:rsidRPr="00251A1D" w:rsidRDefault="00C30473" w:rsidP="00386CC5">
      <w:pPr>
        <w:rPr>
          <w:rFonts w:asciiTheme="minorHAnsi" w:hAnsiTheme="minorHAnsi"/>
          <w:szCs w:val="22"/>
        </w:rPr>
      </w:pPr>
    </w:p>
    <w:p w:rsidR="009B01A2" w:rsidRPr="00251A1D" w:rsidRDefault="009B01A2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Renommer la 2e colonne d'un dataset</w:t>
      </w:r>
    </w:p>
    <w:p w:rsidR="009B01A2" w:rsidRPr="00251A1D" w:rsidRDefault="009B01A2" w:rsidP="009B01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  <w:lang w:val="fr-FR"/>
        </w:rPr>
      </w:pPr>
      <w:r w:rsidRPr="00251A1D">
        <w:rPr>
          <w:rFonts w:asciiTheme="minorHAnsi" w:hAnsiTheme="minorHAnsi" w:cs="Consolas"/>
          <w:color w:val="000000"/>
          <w:szCs w:val="22"/>
          <w:lang w:val="fr-FR"/>
        </w:rPr>
        <w:t>colnames(trSamp)[</w:t>
      </w:r>
      <w:r w:rsidRPr="00251A1D">
        <w:rPr>
          <w:rFonts w:asciiTheme="minorHAnsi" w:hAnsiTheme="minorHAnsi" w:cs="Consolas"/>
          <w:color w:val="800000"/>
          <w:szCs w:val="22"/>
          <w:lang w:val="fr-FR"/>
        </w:rPr>
        <w:t>2</w:t>
      </w:r>
      <w:r w:rsidRPr="00251A1D">
        <w:rPr>
          <w:rFonts w:asciiTheme="minorHAnsi" w:hAnsiTheme="minorHAnsi" w:cs="Consolas"/>
          <w:color w:val="000000"/>
          <w:szCs w:val="22"/>
          <w:lang w:val="fr-FR"/>
        </w:rPr>
        <w:t xml:space="preserve">] &lt;- </w:t>
      </w:r>
      <w:r w:rsidRPr="00251A1D">
        <w:rPr>
          <w:rFonts w:asciiTheme="minorHAnsi" w:hAnsiTheme="minorHAnsi" w:cs="Consolas"/>
          <w:color w:val="800000"/>
          <w:szCs w:val="22"/>
          <w:lang w:val="fr-FR"/>
        </w:rPr>
        <w:t>"newname2"</w:t>
      </w:r>
    </w:p>
    <w:p w:rsidR="009B01A2" w:rsidRPr="00251A1D" w:rsidRDefault="009B01A2" w:rsidP="00386CC5">
      <w:pPr>
        <w:rPr>
          <w:rFonts w:asciiTheme="minorHAnsi" w:hAnsiTheme="minorHAnsi"/>
          <w:szCs w:val="22"/>
          <w:lang w:val="fr-FR"/>
        </w:rPr>
      </w:pPr>
    </w:p>
    <w:p w:rsidR="00EA60E8" w:rsidRPr="00251A1D" w:rsidRDefault="00EA60E8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Convertir une data fr</w:t>
      </w:r>
      <w:r w:rsidR="00952F89" w:rsidRPr="00251A1D">
        <w:rPr>
          <w:rFonts w:asciiTheme="minorHAnsi" w:hAnsiTheme="minorHAnsi"/>
          <w:szCs w:val="22"/>
          <w:lang w:val="fr-FR"/>
        </w:rPr>
        <w:t>am</w:t>
      </w:r>
      <w:r w:rsidRPr="00251A1D">
        <w:rPr>
          <w:rFonts w:asciiTheme="minorHAnsi" w:hAnsiTheme="minorHAnsi"/>
          <w:szCs w:val="22"/>
          <w:lang w:val="fr-FR"/>
        </w:rPr>
        <w:t xml:space="preserve">e en fichier csv (pour l'ouvrir avec Excel), </w:t>
      </w:r>
    </w:p>
    <w:p w:rsidR="00EA60E8" w:rsidRPr="00251A1D" w:rsidRDefault="00EA60E8" w:rsidP="00EA6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hAnsiTheme="minorHAnsi" w:cs="Courier New"/>
          <w:color w:val="000000"/>
          <w:szCs w:val="22"/>
        </w:rPr>
      </w:pPr>
      <w:r w:rsidRPr="00251A1D">
        <w:rPr>
          <w:rFonts w:asciiTheme="minorHAnsi" w:hAnsiTheme="minorHAnsi" w:cs="Courier New"/>
          <w:color w:val="0000FF"/>
          <w:szCs w:val="22"/>
        </w:rPr>
        <w:t>&gt; write.table(test, "C:/Users/Legros Ferdinand/Documents/Pack Pricing/Data/Exploitable/R Traitee/test3.csv", col.names=NA, sep=" ; " )</w:t>
      </w:r>
    </w:p>
    <w:p w:rsidR="00EA60E8" w:rsidRPr="00251A1D" w:rsidRDefault="00EA60E8" w:rsidP="00386CC5">
      <w:pPr>
        <w:rPr>
          <w:rFonts w:asciiTheme="minorHAnsi" w:hAnsiTheme="minorHAnsi"/>
          <w:szCs w:val="22"/>
        </w:rPr>
      </w:pPr>
    </w:p>
    <w:p w:rsidR="001E1894" w:rsidRPr="00251A1D" w:rsidRDefault="001E1894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Supprimer les lignes égales ou égales selon un critère contenu dans une colonne</w:t>
      </w:r>
    </w:p>
    <w:p w:rsidR="001E1894" w:rsidRPr="00251A1D" w:rsidRDefault="001E1894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>Subset</w:t>
      </w:r>
    </w:p>
    <w:p w:rsidR="001E1894" w:rsidRPr="00251A1D" w:rsidRDefault="001E1894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t xml:space="preserve">Puis </w:t>
      </w:r>
      <w:hyperlink r:id="rId13" w:history="1">
        <w:r w:rsidRPr="00251A1D">
          <w:rPr>
            <w:rStyle w:val="Hyperlink"/>
            <w:rFonts w:asciiTheme="minorHAnsi" w:hAnsiTheme="minorHAnsi"/>
            <w:szCs w:val="22"/>
            <w:lang w:val="fr-FR"/>
          </w:rPr>
          <w:t>http://stats.stackexchange.com/questions/6759/removing-duplicated-rows-from-r-data-frame</w:t>
        </w:r>
      </w:hyperlink>
    </w:p>
    <w:p w:rsidR="0036095D" w:rsidRPr="0036095D" w:rsidRDefault="0036095D" w:rsidP="00386CC5">
      <w:pPr>
        <w:rPr>
          <w:rFonts w:asciiTheme="minorHAnsi" w:hAnsiTheme="minorHAnsi"/>
          <w:b/>
          <w:szCs w:val="22"/>
          <w:lang w:val="fr-FR"/>
        </w:rPr>
      </w:pPr>
    </w:p>
    <w:p w:rsidR="00104193" w:rsidRPr="00251A1D" w:rsidRDefault="00104193" w:rsidP="00386CC5">
      <w:pPr>
        <w:rPr>
          <w:rFonts w:asciiTheme="minorHAnsi" w:hAnsiTheme="minorHAnsi"/>
          <w:szCs w:val="22"/>
          <w:lang w:val="fr-FR"/>
        </w:rPr>
      </w:pPr>
      <w:r w:rsidRPr="00251A1D">
        <w:rPr>
          <w:rFonts w:asciiTheme="minorHAnsi" w:hAnsiTheme="minorHAnsi"/>
          <w:szCs w:val="22"/>
          <w:lang w:val="fr-FR"/>
        </w:rPr>
        <w:lastRenderedPageBreak/>
        <w:t>Sommer certaines colonnes d'un data frame</w:t>
      </w:r>
    </w:p>
    <w:p w:rsidR="00104193" w:rsidRPr="00251A1D" w:rsidRDefault="00104193" w:rsidP="00386CC5">
      <w:pPr>
        <w:rPr>
          <w:rStyle w:val="apple-converted-space"/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colSums(dataset[,c(1,2)])</w:t>
      </w:r>
      <w:r w:rsidRPr="00251A1D">
        <w:rPr>
          <w:rStyle w:val="apple-converted-space"/>
          <w:rFonts w:asciiTheme="minorHAnsi" w:hAnsiTheme="minorHAnsi"/>
          <w:color w:val="000000"/>
          <w:szCs w:val="22"/>
          <w:shd w:val="clear" w:color="auto" w:fill="FFFFFF"/>
          <w:lang w:val="fr-FR"/>
        </w:rPr>
        <w:t> </w:t>
      </w:r>
    </w:p>
    <w:p w:rsidR="000963BA" w:rsidRPr="00251A1D" w:rsidRDefault="00224FBF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14" w:history="1">
        <w:r w:rsidR="00104193" w:rsidRPr="00251A1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http://r.789695.n4.nabble.com/Summing-Select-Columns-of-a-Data-Frame-td789884.html</w:t>
        </w:r>
      </w:hyperlink>
    </w:p>
    <w:p w:rsidR="003C7FA4" w:rsidRPr="00251A1D" w:rsidRDefault="003C7FA4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3C7FA4" w:rsidRPr="00251A1D" w:rsidRDefault="003C7FA4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Renommer les colonnes d'un data frame</w:t>
      </w:r>
    </w:p>
    <w:p w:rsidR="003C7FA4" w:rsidRPr="00251A1D" w:rsidRDefault="00224FBF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15" w:history="1">
        <w:r w:rsidR="003C7FA4" w:rsidRPr="00251A1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http://www.cookbook-r.com/Manipulating_data/Renaming_columns_in_a_data_frame/</w:t>
        </w:r>
      </w:hyperlink>
    </w:p>
    <w:p w:rsidR="003C7FA4" w:rsidRPr="00251A1D" w:rsidRDefault="003C7FA4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A826C4" w:rsidRPr="00251A1D" w:rsidRDefault="00A826C4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Conseil de Julien: Programmer ses propres fonctions R pour ne pas risquer de commettre d'erreurs dans les copier-coller</w:t>
      </w:r>
    </w:p>
    <w:p w:rsidR="000F2BAB" w:rsidRPr="00251A1D" w:rsidRDefault="000F2BAB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0F2BAB" w:rsidRPr="00251A1D" w:rsidRDefault="000F2BAB" w:rsidP="000F2BAB">
      <w:pPr>
        <w:tabs>
          <w:tab w:val="left" w:pos="3735"/>
        </w:tabs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Remplacer du text dans un string</w:t>
      </w: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ab/>
      </w: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group &lt;- c(</w:t>
      </w:r>
      <w:r w:rsidRPr="00251A1D">
        <w:rPr>
          <w:rFonts w:asciiTheme="minorHAnsi" w:hAnsiTheme="minorHAnsi" w:cs="Consolas"/>
          <w:color w:val="800000"/>
          <w:szCs w:val="22"/>
        </w:rPr>
        <w:t>"12357e"</w:t>
      </w:r>
      <w:r w:rsidRPr="00251A1D">
        <w:rPr>
          <w:rFonts w:asciiTheme="minorHAnsi" w:hAnsiTheme="minorHAnsi" w:cs="Consolas"/>
          <w:color w:val="000000"/>
          <w:szCs w:val="22"/>
        </w:rPr>
        <w:t xml:space="preserve">, </w:t>
      </w:r>
      <w:r w:rsidRPr="00251A1D">
        <w:rPr>
          <w:rFonts w:asciiTheme="minorHAnsi" w:hAnsiTheme="minorHAnsi" w:cs="Consolas"/>
          <w:color w:val="800000"/>
          <w:szCs w:val="22"/>
        </w:rPr>
        <w:t>"12575e"</w:t>
      </w:r>
      <w:r w:rsidRPr="00251A1D">
        <w:rPr>
          <w:rFonts w:asciiTheme="minorHAnsi" w:hAnsiTheme="minorHAnsi" w:cs="Consolas"/>
          <w:color w:val="000000"/>
          <w:szCs w:val="22"/>
        </w:rPr>
        <w:t xml:space="preserve">, </w:t>
      </w:r>
      <w:r w:rsidRPr="00251A1D">
        <w:rPr>
          <w:rFonts w:asciiTheme="minorHAnsi" w:hAnsiTheme="minorHAnsi" w:cs="Consolas"/>
          <w:color w:val="800000"/>
          <w:szCs w:val="22"/>
        </w:rPr>
        <w:t>"197e18"</w:t>
      </w:r>
      <w:r w:rsidRPr="00251A1D">
        <w:rPr>
          <w:rFonts w:asciiTheme="minorHAnsi" w:hAnsiTheme="minorHAnsi" w:cs="Consolas"/>
          <w:color w:val="000000"/>
          <w:szCs w:val="22"/>
        </w:rPr>
        <w:t xml:space="preserve">, </w:t>
      </w:r>
      <w:r w:rsidRPr="00251A1D">
        <w:rPr>
          <w:rFonts w:asciiTheme="minorHAnsi" w:hAnsiTheme="minorHAnsi" w:cs="Consolas"/>
          <w:color w:val="800000"/>
          <w:szCs w:val="22"/>
        </w:rPr>
        <w:t>"e18947"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group</w:t>
      </w: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[</w:t>
      </w:r>
      <w:r w:rsidRPr="00251A1D">
        <w:rPr>
          <w:rFonts w:asciiTheme="minorHAnsi" w:hAnsiTheme="minorHAnsi" w:cs="Consolas"/>
          <w:color w:val="800000"/>
          <w:szCs w:val="22"/>
        </w:rPr>
        <w:t>1</w:t>
      </w:r>
      <w:r w:rsidRPr="00251A1D">
        <w:rPr>
          <w:rFonts w:asciiTheme="minorHAnsi" w:hAnsiTheme="minorHAnsi" w:cs="Consolas"/>
          <w:color w:val="000000"/>
          <w:szCs w:val="22"/>
        </w:rPr>
        <w:t xml:space="preserve">] </w:t>
      </w:r>
      <w:r w:rsidRPr="00251A1D">
        <w:rPr>
          <w:rFonts w:asciiTheme="minorHAnsi" w:hAnsiTheme="minorHAnsi" w:cs="Consolas"/>
          <w:color w:val="800000"/>
          <w:szCs w:val="22"/>
        </w:rPr>
        <w:t>"12357e"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"12575e"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"197e18"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"e18947"</w:t>
      </w: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gsub(</w:t>
      </w:r>
      <w:r w:rsidRPr="00251A1D">
        <w:rPr>
          <w:rFonts w:asciiTheme="minorHAnsi" w:hAnsiTheme="minorHAnsi" w:cs="Consolas"/>
          <w:color w:val="800000"/>
          <w:szCs w:val="22"/>
        </w:rPr>
        <w:t>"e"</w:t>
      </w:r>
      <w:r w:rsidRPr="00251A1D">
        <w:rPr>
          <w:rFonts w:asciiTheme="minorHAnsi" w:hAnsiTheme="minorHAnsi" w:cs="Consolas"/>
          <w:color w:val="000000"/>
          <w:szCs w:val="22"/>
        </w:rPr>
        <w:t xml:space="preserve">, </w:t>
      </w:r>
      <w:r w:rsidRPr="00251A1D">
        <w:rPr>
          <w:rFonts w:asciiTheme="minorHAnsi" w:hAnsiTheme="minorHAnsi" w:cs="Consolas"/>
          <w:color w:val="800000"/>
          <w:szCs w:val="22"/>
        </w:rPr>
        <w:t>""</w:t>
      </w:r>
      <w:r w:rsidRPr="00251A1D">
        <w:rPr>
          <w:rFonts w:asciiTheme="minorHAnsi" w:hAnsiTheme="minorHAnsi" w:cs="Consolas"/>
          <w:color w:val="000000"/>
          <w:szCs w:val="22"/>
        </w:rPr>
        <w:t>, group)</w:t>
      </w:r>
    </w:p>
    <w:p w:rsidR="000F2BAB" w:rsidRPr="00251A1D" w:rsidRDefault="000F2BAB" w:rsidP="000F2BA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[</w:t>
      </w:r>
      <w:r w:rsidRPr="00251A1D">
        <w:rPr>
          <w:rFonts w:asciiTheme="minorHAnsi" w:hAnsiTheme="minorHAnsi" w:cs="Consolas"/>
          <w:color w:val="800000"/>
          <w:szCs w:val="22"/>
        </w:rPr>
        <w:t>1</w:t>
      </w:r>
      <w:r w:rsidRPr="00251A1D">
        <w:rPr>
          <w:rFonts w:asciiTheme="minorHAnsi" w:hAnsiTheme="minorHAnsi" w:cs="Consolas"/>
          <w:color w:val="000000"/>
          <w:szCs w:val="22"/>
        </w:rPr>
        <w:t xml:space="preserve">] </w:t>
      </w:r>
      <w:r w:rsidRPr="00251A1D">
        <w:rPr>
          <w:rFonts w:asciiTheme="minorHAnsi" w:hAnsiTheme="minorHAnsi" w:cs="Consolas"/>
          <w:color w:val="800000"/>
          <w:szCs w:val="22"/>
        </w:rPr>
        <w:t>"12357"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"12575"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"19718"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"18947"</w:t>
      </w:r>
    </w:p>
    <w:p w:rsidR="000F2BAB" w:rsidRPr="00251A1D" w:rsidRDefault="00224FBF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16" w:history="1">
        <w:r w:rsidR="000F2BAB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http://stackoverflow.com/questions/11936339/in-r-how-do-i-replace-text-within-a-string</w:t>
        </w:r>
      </w:hyperlink>
    </w:p>
    <w:p w:rsidR="000F2BAB" w:rsidRPr="00251A1D" w:rsidRDefault="000F2BAB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EC7D4E" w:rsidRPr="00251A1D" w:rsidRDefault="00EC7D4E" w:rsidP="00386CC5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Itérer sur un nom de fichier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8B"/>
          <w:szCs w:val="22"/>
        </w:rPr>
        <w:t>for</w:t>
      </w:r>
      <w:r w:rsidRPr="00251A1D">
        <w:rPr>
          <w:rFonts w:asciiTheme="minorHAnsi" w:hAnsiTheme="minorHAnsi" w:cs="Consolas"/>
          <w:color w:val="000000"/>
          <w:szCs w:val="22"/>
        </w:rPr>
        <w:t xml:space="preserve">(i </w:t>
      </w:r>
      <w:r w:rsidRPr="00251A1D">
        <w:rPr>
          <w:rFonts w:asciiTheme="minorHAnsi" w:hAnsiTheme="minorHAnsi" w:cs="Consolas"/>
          <w:color w:val="00008B"/>
          <w:szCs w:val="22"/>
        </w:rPr>
        <w:t>in</w:t>
      </w:r>
      <w:r w:rsidRPr="00251A1D">
        <w:rPr>
          <w:rFonts w:asciiTheme="minorHAnsi" w:hAnsiTheme="minorHAnsi" w:cs="Consolas"/>
          <w:color w:val="000000"/>
          <w:szCs w:val="22"/>
        </w:rPr>
        <w:t xml:space="preserve"> </w:t>
      </w:r>
      <w:r w:rsidRPr="00251A1D">
        <w:rPr>
          <w:rFonts w:asciiTheme="minorHAnsi" w:hAnsiTheme="minorHAnsi" w:cs="Consolas"/>
          <w:color w:val="800000"/>
          <w:szCs w:val="22"/>
        </w:rPr>
        <w:t>0</w:t>
      </w:r>
      <w:r w:rsidRPr="00251A1D">
        <w:rPr>
          <w:rFonts w:asciiTheme="minorHAnsi" w:hAnsiTheme="minorHAnsi" w:cs="Consolas"/>
          <w:color w:val="000000"/>
          <w:szCs w:val="22"/>
        </w:rPr>
        <w:t>:</w:t>
      </w:r>
      <w:r w:rsidRPr="00251A1D">
        <w:rPr>
          <w:rFonts w:asciiTheme="minorHAnsi" w:hAnsiTheme="minorHAnsi" w:cs="Consolas"/>
          <w:color w:val="800000"/>
          <w:szCs w:val="22"/>
        </w:rPr>
        <w:t>3</w:t>
      </w:r>
      <w:r w:rsidRPr="00251A1D">
        <w:rPr>
          <w:rFonts w:asciiTheme="minorHAnsi" w:hAnsiTheme="minorHAnsi" w:cs="Consolas"/>
          <w:color w:val="000000"/>
          <w:szCs w:val="22"/>
        </w:rPr>
        <w:t>) {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infile &lt;- paste(i,</w:t>
      </w:r>
      <w:r w:rsidRPr="00251A1D">
        <w:rPr>
          <w:rFonts w:asciiTheme="minorHAnsi" w:hAnsiTheme="minorHAnsi" w:cs="Consolas"/>
          <w:color w:val="800000"/>
          <w:szCs w:val="22"/>
        </w:rPr>
        <w:t>".txt"</w:t>
      </w:r>
      <w:r w:rsidRPr="00251A1D">
        <w:rPr>
          <w:rFonts w:asciiTheme="minorHAnsi" w:hAnsiTheme="minorHAnsi" w:cs="Consolas"/>
          <w:color w:val="000000"/>
          <w:szCs w:val="22"/>
        </w:rPr>
        <w:t>,sep=</w:t>
      </w:r>
      <w:r w:rsidRPr="00251A1D">
        <w:rPr>
          <w:rFonts w:asciiTheme="minorHAnsi" w:hAnsiTheme="minorHAnsi" w:cs="Consolas"/>
          <w:color w:val="800000"/>
          <w:szCs w:val="22"/>
        </w:rPr>
        <w:t>""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outfile &lt;- paste(i,</w:t>
      </w:r>
      <w:r w:rsidRPr="00251A1D">
        <w:rPr>
          <w:rFonts w:asciiTheme="minorHAnsi" w:hAnsiTheme="minorHAnsi" w:cs="Consolas"/>
          <w:color w:val="800000"/>
          <w:szCs w:val="22"/>
        </w:rPr>
        <w:t>"-edit.txt"</w:t>
      </w:r>
      <w:r w:rsidRPr="00251A1D">
        <w:rPr>
          <w:rFonts w:asciiTheme="minorHAnsi" w:hAnsiTheme="minorHAnsi" w:cs="Consolas"/>
          <w:color w:val="000000"/>
          <w:szCs w:val="22"/>
        </w:rPr>
        <w:t>,sep=</w:t>
      </w:r>
      <w:r w:rsidRPr="00251A1D">
        <w:rPr>
          <w:rFonts w:asciiTheme="minorHAnsi" w:hAnsiTheme="minorHAnsi" w:cs="Consolas"/>
          <w:color w:val="800000"/>
          <w:szCs w:val="22"/>
        </w:rPr>
        <w:t>""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data &lt;- read.table(infile,header=</w:t>
      </w:r>
      <w:r w:rsidRPr="00251A1D">
        <w:rPr>
          <w:rFonts w:asciiTheme="minorHAnsi" w:hAnsiTheme="minorHAnsi" w:cs="Consolas"/>
          <w:color w:val="800000"/>
          <w:szCs w:val="22"/>
        </w:rPr>
        <w:t>TRUE</w:t>
      </w:r>
      <w:r w:rsidRPr="00251A1D">
        <w:rPr>
          <w:rFonts w:asciiTheme="minorHAnsi" w:hAnsiTheme="minorHAnsi" w:cs="Consolas"/>
          <w:color w:val="000000"/>
          <w:szCs w:val="22"/>
        </w:rPr>
        <w:t>,sep=</w:t>
      </w:r>
      <w:r w:rsidRPr="00251A1D">
        <w:rPr>
          <w:rFonts w:asciiTheme="minorHAnsi" w:hAnsiTheme="minorHAnsi" w:cs="Consolas"/>
          <w:color w:val="800000"/>
          <w:szCs w:val="22"/>
        </w:rPr>
        <w:t>","</w:t>
      </w:r>
      <w:r w:rsidRPr="00251A1D">
        <w:rPr>
          <w:rFonts w:asciiTheme="minorHAnsi" w:hAnsiTheme="minorHAnsi" w:cs="Consolas"/>
          <w:color w:val="000000"/>
          <w:szCs w:val="22"/>
        </w:rPr>
        <w:t>,row.names=</w:t>
      </w:r>
      <w:r w:rsidRPr="00251A1D">
        <w:rPr>
          <w:rFonts w:asciiTheme="minorHAnsi" w:hAnsiTheme="minorHAnsi" w:cs="Consolas"/>
          <w:color w:val="800000"/>
          <w:szCs w:val="22"/>
        </w:rPr>
        <w:t>NULL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colnames(data)[</w:t>
      </w:r>
      <w:r w:rsidRPr="00251A1D">
        <w:rPr>
          <w:rFonts w:asciiTheme="minorHAnsi" w:hAnsiTheme="minorHAnsi" w:cs="Consolas"/>
          <w:color w:val="800000"/>
          <w:szCs w:val="22"/>
        </w:rPr>
        <w:t>1</w:t>
      </w:r>
      <w:r w:rsidRPr="00251A1D">
        <w:rPr>
          <w:rFonts w:asciiTheme="minorHAnsi" w:hAnsiTheme="minorHAnsi" w:cs="Consolas"/>
          <w:color w:val="000000"/>
          <w:szCs w:val="22"/>
        </w:rPr>
        <w:t xml:space="preserve">] = </w:t>
      </w:r>
      <w:r w:rsidRPr="00251A1D">
        <w:rPr>
          <w:rFonts w:asciiTheme="minorHAnsi" w:hAnsiTheme="minorHAnsi" w:cs="Consolas"/>
          <w:color w:val="800000"/>
          <w:szCs w:val="22"/>
        </w:rPr>
        <w:t>"time"</w:t>
      </w:r>
    </w:p>
    <w:p w:rsidR="00EC7D4E" w:rsidRPr="00251A1D" w:rsidRDefault="00EC7D4E" w:rsidP="00EC7D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write.table(data,quote=</w:t>
      </w:r>
      <w:r w:rsidRPr="00251A1D">
        <w:rPr>
          <w:rFonts w:asciiTheme="minorHAnsi" w:hAnsiTheme="minorHAnsi" w:cs="Consolas"/>
          <w:color w:val="800000"/>
          <w:szCs w:val="22"/>
        </w:rPr>
        <w:t>FALSE</w:t>
      </w:r>
      <w:r w:rsidRPr="00251A1D">
        <w:rPr>
          <w:rFonts w:asciiTheme="minorHAnsi" w:hAnsiTheme="minorHAnsi" w:cs="Consolas"/>
          <w:color w:val="000000"/>
          <w:szCs w:val="22"/>
        </w:rPr>
        <w:t>,sep=</w:t>
      </w:r>
      <w:r w:rsidRPr="00251A1D">
        <w:rPr>
          <w:rFonts w:asciiTheme="minorHAnsi" w:hAnsiTheme="minorHAnsi" w:cs="Consolas"/>
          <w:color w:val="800000"/>
          <w:szCs w:val="22"/>
        </w:rPr>
        <w:t>", "</w:t>
      </w:r>
      <w:r w:rsidRPr="00251A1D">
        <w:rPr>
          <w:rFonts w:asciiTheme="minorHAnsi" w:hAnsiTheme="minorHAnsi" w:cs="Consolas"/>
          <w:color w:val="000000"/>
          <w:szCs w:val="22"/>
        </w:rPr>
        <w:t>,outfile)</w:t>
      </w:r>
    </w:p>
    <w:p w:rsidR="00EC7D4E" w:rsidRPr="00251A1D" w:rsidRDefault="00EC7D4E" w:rsidP="00C21D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}</w:t>
      </w:r>
    </w:p>
    <w:p w:rsidR="00EC7D4E" w:rsidRPr="00251A1D" w:rsidRDefault="00224FBF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17" w:history="1">
        <w:r w:rsidR="00C21D21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http://stackoverflow.com/questions/4854130/how-to-iterate-over-file-names-in-a-r-script</w:t>
        </w:r>
      </w:hyperlink>
    </w:p>
    <w:p w:rsidR="00C21D21" w:rsidRPr="00251A1D" w:rsidRDefault="00C21D21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C21D21" w:rsidRPr="00251A1D" w:rsidRDefault="00C21D21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Splitter un string</w:t>
      </w:r>
    </w:p>
    <w:p w:rsidR="00C21D21" w:rsidRPr="00251A1D" w:rsidRDefault="00BB34C3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test=data.frame(do.call('rbind', strsplit(sku,';',fixed=TRUE)))</w:t>
      </w:r>
    </w:p>
    <w:p w:rsidR="00BB34C3" w:rsidRPr="00251A1D" w:rsidRDefault="00224FBF" w:rsidP="00386CC5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18" w:history="1">
        <w:r w:rsidR="00BB34C3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http://stackoverflow.com/questions/7069076/split-column-at-delimiter-in-data-frame</w:t>
        </w:r>
      </w:hyperlink>
    </w:p>
    <w:p w:rsidR="00B76ACA" w:rsidRPr="00251A1D" w:rsidRDefault="00B76AC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B76ACA" w:rsidRPr="00251A1D" w:rsidRDefault="00B76AC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Appliquer une function à une liste de data frames</w:t>
      </w:r>
    </w:p>
    <w:p w:rsidR="00B76ACA" w:rsidRPr="00251A1D" w:rsidRDefault="00B76AC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Lapply</w:t>
      </w:r>
    </w:p>
    <w:p w:rsidR="00B76ACA" w:rsidRPr="00251A1D" w:rsidRDefault="00B76ACA" w:rsidP="00B76A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df.list &lt;- list(df1,df2,</w:t>
      </w:r>
      <w:r w:rsidRPr="00251A1D">
        <w:rPr>
          <w:rFonts w:asciiTheme="minorHAnsi" w:hAnsiTheme="minorHAnsi" w:cs="Consolas"/>
          <w:color w:val="800000"/>
          <w:szCs w:val="22"/>
        </w:rPr>
        <w:t>...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B76ACA" w:rsidRPr="00251A1D" w:rsidRDefault="00B76ACA" w:rsidP="00B76A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res &lt;- lapply(df.list, </w:t>
      </w:r>
      <w:r w:rsidRPr="00251A1D">
        <w:rPr>
          <w:rFonts w:asciiTheme="minorHAnsi" w:hAnsiTheme="minorHAnsi" w:cs="Consolas"/>
          <w:color w:val="00008B"/>
          <w:szCs w:val="22"/>
        </w:rPr>
        <w:t>function</w:t>
      </w:r>
      <w:r w:rsidRPr="00251A1D">
        <w:rPr>
          <w:rFonts w:asciiTheme="minorHAnsi" w:hAnsiTheme="minorHAnsi" w:cs="Consolas"/>
          <w:color w:val="000000"/>
          <w:szCs w:val="22"/>
        </w:rPr>
        <w:t xml:space="preserve">(x) rowMeans(subset(x, select = c(start, stop)), na.rm = </w:t>
      </w:r>
      <w:r w:rsidRPr="00251A1D">
        <w:rPr>
          <w:rFonts w:asciiTheme="minorHAnsi" w:hAnsiTheme="minorHAnsi" w:cs="Consolas"/>
          <w:color w:val="800000"/>
          <w:szCs w:val="22"/>
        </w:rPr>
        <w:t>TRUE</w:t>
      </w:r>
      <w:r w:rsidRPr="00251A1D">
        <w:rPr>
          <w:rFonts w:asciiTheme="minorHAnsi" w:hAnsiTheme="minorHAnsi" w:cs="Consolas"/>
          <w:color w:val="000000"/>
          <w:szCs w:val="22"/>
        </w:rPr>
        <w:t>))</w:t>
      </w:r>
    </w:p>
    <w:p w:rsidR="00B76ACA" w:rsidRPr="00251A1D" w:rsidRDefault="00B76ACA" w:rsidP="00B76A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808080"/>
          <w:szCs w:val="22"/>
        </w:rPr>
        <w:t># to keep the original data.frame also</w:t>
      </w:r>
    </w:p>
    <w:p w:rsidR="00B76ACA" w:rsidRPr="00251A1D" w:rsidRDefault="00B76ACA" w:rsidP="00B76A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res &lt;- lapply(df.list, </w:t>
      </w:r>
      <w:r w:rsidRPr="00251A1D">
        <w:rPr>
          <w:rFonts w:asciiTheme="minorHAnsi" w:hAnsiTheme="minorHAnsi" w:cs="Consolas"/>
          <w:color w:val="00008B"/>
          <w:szCs w:val="22"/>
        </w:rPr>
        <w:t>function</w:t>
      </w:r>
      <w:r w:rsidRPr="00251A1D">
        <w:rPr>
          <w:rFonts w:asciiTheme="minorHAnsi" w:hAnsiTheme="minorHAnsi" w:cs="Consolas"/>
          <w:color w:val="000000"/>
          <w:szCs w:val="22"/>
        </w:rPr>
        <w:t>(x) cbind(x,</w:t>
      </w:r>
      <w:r w:rsidRPr="00251A1D">
        <w:rPr>
          <w:rFonts w:asciiTheme="minorHAnsi" w:hAnsiTheme="minorHAnsi" w:cs="Consolas"/>
          <w:color w:val="800000"/>
          <w:szCs w:val="22"/>
        </w:rPr>
        <w:t>"rowmean"</w:t>
      </w:r>
      <w:r w:rsidRPr="00251A1D">
        <w:rPr>
          <w:rFonts w:asciiTheme="minorHAnsi" w:hAnsiTheme="minorHAnsi" w:cs="Consolas"/>
          <w:color w:val="000000"/>
          <w:szCs w:val="22"/>
        </w:rPr>
        <w:t xml:space="preserve">=rowMeans(subset(x, select = c(start, stop)), na.rm = </w:t>
      </w:r>
      <w:r w:rsidRPr="00251A1D">
        <w:rPr>
          <w:rFonts w:asciiTheme="minorHAnsi" w:hAnsiTheme="minorHAnsi" w:cs="Consolas"/>
          <w:color w:val="800000"/>
          <w:szCs w:val="22"/>
        </w:rPr>
        <w:t>TRUE</w:t>
      </w:r>
      <w:r w:rsidRPr="00251A1D">
        <w:rPr>
          <w:rFonts w:asciiTheme="minorHAnsi" w:hAnsiTheme="minorHAnsi" w:cs="Consolas"/>
          <w:color w:val="000000"/>
          <w:szCs w:val="22"/>
        </w:rPr>
        <w:t>)))</w:t>
      </w:r>
    </w:p>
    <w:p w:rsidR="00B76ACA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19" w:history="1">
        <w:r w:rsidR="00B76ACA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http://stackoverflow.com/questions/22002838/same-function-over-multiple-data-frames-in-r</w:t>
        </w:r>
      </w:hyperlink>
    </w:p>
    <w:p w:rsidR="00B76ACA" w:rsidRPr="00251A1D" w:rsidRDefault="00B76AC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33779A" w:rsidRPr="00251A1D" w:rsidRDefault="0033779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Variable globale dans une function</w:t>
      </w:r>
    </w:p>
    <w:p w:rsidR="0033779A" w:rsidRPr="00251A1D" w:rsidRDefault="0033779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a&lt;&lt;-2</w:t>
      </w:r>
    </w:p>
    <w:p w:rsidR="00EB3F3D" w:rsidRPr="00251A1D" w:rsidRDefault="00EB3F3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EB3F3D" w:rsidRPr="00251A1D" w:rsidRDefault="00EB3F3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Multiples Plot sauvegardés dans fichiers externes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df1 &lt;- data.frame(var1=rnorm(</w:t>
      </w:r>
      <w:r w:rsidRPr="00251A1D">
        <w:rPr>
          <w:rFonts w:asciiTheme="minorHAnsi" w:hAnsiTheme="minorHAnsi" w:cs="Consolas"/>
          <w:color w:val="800000"/>
          <w:szCs w:val="22"/>
        </w:rPr>
        <w:t>10</w:t>
      </w:r>
      <w:r w:rsidRPr="00251A1D">
        <w:rPr>
          <w:rFonts w:asciiTheme="minorHAnsi" w:hAnsiTheme="minorHAnsi" w:cs="Consolas"/>
          <w:color w:val="000000"/>
          <w:szCs w:val="22"/>
        </w:rPr>
        <w:t>), var2=rnorm(</w:t>
      </w:r>
      <w:r w:rsidRPr="00251A1D">
        <w:rPr>
          <w:rFonts w:asciiTheme="minorHAnsi" w:hAnsiTheme="minorHAnsi" w:cs="Consolas"/>
          <w:color w:val="800000"/>
          <w:szCs w:val="22"/>
        </w:rPr>
        <w:t>10</w:t>
      </w:r>
      <w:r w:rsidRPr="00251A1D">
        <w:rPr>
          <w:rFonts w:asciiTheme="minorHAnsi" w:hAnsiTheme="minorHAnsi" w:cs="Consolas"/>
          <w:color w:val="000000"/>
          <w:szCs w:val="22"/>
        </w:rPr>
        <w:t>))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lastRenderedPageBreak/>
        <w:t>df2 &lt;- data.frame(var1=rnorm(</w:t>
      </w:r>
      <w:r w:rsidRPr="00251A1D">
        <w:rPr>
          <w:rFonts w:asciiTheme="minorHAnsi" w:hAnsiTheme="minorHAnsi" w:cs="Consolas"/>
          <w:color w:val="800000"/>
          <w:szCs w:val="22"/>
        </w:rPr>
        <w:t>10</w:t>
      </w:r>
      <w:r w:rsidRPr="00251A1D">
        <w:rPr>
          <w:rFonts w:asciiTheme="minorHAnsi" w:hAnsiTheme="minorHAnsi" w:cs="Consolas"/>
          <w:color w:val="000000"/>
          <w:szCs w:val="22"/>
        </w:rPr>
        <w:t>), var2=rnorm(</w:t>
      </w:r>
      <w:r w:rsidRPr="00251A1D">
        <w:rPr>
          <w:rFonts w:asciiTheme="minorHAnsi" w:hAnsiTheme="minorHAnsi" w:cs="Consolas"/>
          <w:color w:val="800000"/>
          <w:szCs w:val="22"/>
        </w:rPr>
        <w:t>10</w:t>
      </w:r>
      <w:r w:rsidRPr="00251A1D">
        <w:rPr>
          <w:rFonts w:asciiTheme="minorHAnsi" w:hAnsiTheme="minorHAnsi" w:cs="Consolas"/>
          <w:color w:val="000000"/>
          <w:szCs w:val="22"/>
        </w:rPr>
        <w:t>))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  <w:lang w:val="fr-FR"/>
        </w:rPr>
      </w:pPr>
      <w:r w:rsidRPr="00251A1D">
        <w:rPr>
          <w:rFonts w:asciiTheme="minorHAnsi" w:hAnsiTheme="minorHAnsi" w:cs="Consolas"/>
          <w:color w:val="000000"/>
          <w:szCs w:val="22"/>
          <w:lang w:val="fr-FR"/>
        </w:rPr>
        <w:t xml:space="preserve">comment(df1) &lt;- </w:t>
      </w:r>
      <w:r w:rsidRPr="00251A1D">
        <w:rPr>
          <w:rFonts w:asciiTheme="minorHAnsi" w:hAnsiTheme="minorHAnsi" w:cs="Consolas"/>
          <w:color w:val="800000"/>
          <w:szCs w:val="22"/>
          <w:lang w:val="fr-FR"/>
        </w:rPr>
        <w:t>"df1"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  <w:lang w:val="fr-FR"/>
        </w:rPr>
      </w:pPr>
      <w:r w:rsidRPr="00251A1D">
        <w:rPr>
          <w:rFonts w:asciiTheme="minorHAnsi" w:hAnsiTheme="minorHAnsi" w:cs="Consolas"/>
          <w:color w:val="000000"/>
          <w:szCs w:val="22"/>
          <w:lang w:val="fr-FR"/>
        </w:rPr>
        <w:t xml:space="preserve">comment(df2) &lt;- </w:t>
      </w:r>
      <w:r w:rsidRPr="00251A1D">
        <w:rPr>
          <w:rFonts w:asciiTheme="minorHAnsi" w:hAnsiTheme="minorHAnsi" w:cs="Consolas"/>
          <w:color w:val="800000"/>
          <w:szCs w:val="22"/>
          <w:lang w:val="fr-FR"/>
        </w:rPr>
        <w:t>"df2"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  <w:lang w:val="fr-FR"/>
        </w:rPr>
      </w:pP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8B"/>
          <w:szCs w:val="22"/>
        </w:rPr>
        <w:t>for</w:t>
      </w:r>
      <w:r w:rsidRPr="00251A1D">
        <w:rPr>
          <w:rFonts w:asciiTheme="minorHAnsi" w:hAnsiTheme="minorHAnsi" w:cs="Consolas"/>
          <w:color w:val="000000"/>
          <w:szCs w:val="22"/>
        </w:rPr>
        <w:t xml:space="preserve"> ( dataFrame </w:t>
      </w:r>
      <w:r w:rsidRPr="00251A1D">
        <w:rPr>
          <w:rFonts w:asciiTheme="minorHAnsi" w:hAnsiTheme="minorHAnsi" w:cs="Consolas"/>
          <w:color w:val="00008B"/>
          <w:szCs w:val="22"/>
        </w:rPr>
        <w:t>in</w:t>
      </w:r>
      <w:r w:rsidRPr="00251A1D">
        <w:rPr>
          <w:rFonts w:asciiTheme="minorHAnsi" w:hAnsiTheme="minorHAnsi" w:cs="Consolas"/>
          <w:color w:val="000000"/>
          <w:szCs w:val="22"/>
        </w:rPr>
        <w:t xml:space="preserve"> list(df1,df2) ) { 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dFnm &lt;- comment(dataFrame) 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pdf(file=paste( dFnm, </w:t>
      </w:r>
      <w:r w:rsidRPr="00251A1D">
        <w:rPr>
          <w:rFonts w:asciiTheme="minorHAnsi" w:hAnsiTheme="minorHAnsi" w:cs="Consolas"/>
          <w:color w:val="800000"/>
          <w:szCs w:val="22"/>
        </w:rPr>
        <w:t>"_var1_vs_var2.pdf"</w:t>
      </w:r>
      <w:r w:rsidRPr="00251A1D">
        <w:rPr>
          <w:rFonts w:asciiTheme="minorHAnsi" w:hAnsiTheme="minorHAnsi" w:cs="Consolas"/>
          <w:color w:val="000000"/>
          <w:szCs w:val="22"/>
        </w:rPr>
        <w:t>, sep=</w:t>
      </w:r>
      <w:r w:rsidRPr="00251A1D">
        <w:rPr>
          <w:rFonts w:asciiTheme="minorHAnsi" w:hAnsiTheme="minorHAnsi" w:cs="Consolas"/>
          <w:color w:val="800000"/>
          <w:szCs w:val="22"/>
        </w:rPr>
        <w:t>""</w:t>
      </w:r>
      <w:r w:rsidRPr="00251A1D">
        <w:rPr>
          <w:rFonts w:asciiTheme="minorHAnsi" w:hAnsiTheme="minorHAnsi" w:cs="Consolas"/>
          <w:color w:val="000000"/>
          <w:szCs w:val="22"/>
        </w:rPr>
        <w:t xml:space="preserve"> ))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plot( dataFrame[[</w:t>
      </w:r>
      <w:r w:rsidRPr="00251A1D">
        <w:rPr>
          <w:rFonts w:asciiTheme="minorHAnsi" w:hAnsiTheme="minorHAnsi" w:cs="Consolas"/>
          <w:color w:val="800000"/>
          <w:szCs w:val="22"/>
        </w:rPr>
        <w:t>"var1"</w:t>
      </w:r>
      <w:r w:rsidRPr="00251A1D">
        <w:rPr>
          <w:rFonts w:asciiTheme="minorHAnsi" w:hAnsiTheme="minorHAnsi" w:cs="Consolas"/>
          <w:color w:val="000000"/>
          <w:szCs w:val="22"/>
        </w:rPr>
        <w:t>]], dataFrame[[</w:t>
      </w:r>
      <w:r w:rsidRPr="00251A1D">
        <w:rPr>
          <w:rFonts w:asciiTheme="minorHAnsi" w:hAnsiTheme="minorHAnsi" w:cs="Consolas"/>
          <w:color w:val="800000"/>
          <w:szCs w:val="22"/>
        </w:rPr>
        <w:t>"var2"</w:t>
      </w:r>
      <w:r w:rsidRPr="00251A1D">
        <w:rPr>
          <w:rFonts w:asciiTheme="minorHAnsi" w:hAnsiTheme="minorHAnsi" w:cs="Consolas"/>
          <w:color w:val="000000"/>
          <w:szCs w:val="22"/>
        </w:rPr>
        <w:t xml:space="preserve">]] )     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dev.off();</w:t>
      </w:r>
    </w:p>
    <w:p w:rsidR="009D05A9" w:rsidRPr="00251A1D" w:rsidRDefault="009D05A9" w:rsidP="009D05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}</w:t>
      </w:r>
    </w:p>
    <w:p w:rsidR="00EB3F3D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0" w:history="1">
        <w:r w:rsidR="00B33328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http://stackoverflow.com/questions/10656758/how-to-convert-the-name-of-a-dataframe-to-a-string-in-r</w:t>
        </w:r>
      </w:hyperlink>
    </w:p>
    <w:p w:rsidR="00B33328" w:rsidRPr="00251A1D" w:rsidRDefault="00B33328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0E220A" w:rsidRPr="00251A1D" w:rsidRDefault="000E220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Passer les noms de data frame dans une boucle </w:t>
      </w: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sym w:font="Wingdings" w:char="F0E0"/>
      </w: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passer le nom en comment</w:t>
      </w:r>
    </w:p>
    <w:p w:rsidR="000E220A" w:rsidRPr="00251A1D" w:rsidRDefault="000E220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Comment(df1) &lt;- "df1"</w:t>
      </w:r>
    </w:p>
    <w:p w:rsidR="000E220A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21" w:history="1">
        <w:r w:rsidR="000E220A" w:rsidRPr="00251A1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http://stackoverflow.com/questions/10656758/how-to-convert-the-name-of-a-dataframe-to-a-string-in-r</w:t>
        </w:r>
      </w:hyperlink>
    </w:p>
    <w:p w:rsidR="000E220A" w:rsidRPr="00251A1D" w:rsidRDefault="000E220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8B3D63" w:rsidRPr="00251A1D" w:rsidRDefault="008B3D6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Créer un nom de variable avec "paste"</w:t>
      </w:r>
    </w:p>
    <w:p w:rsidR="008B3D63" w:rsidRPr="00251A1D" w:rsidRDefault="008B3D6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Assign(paste(…),5)</w:t>
      </w:r>
    </w:p>
    <w:p w:rsidR="008B3D63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22" w:history="1">
        <w:r w:rsidR="008B3D63" w:rsidRPr="00251A1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http://stackoverflow.com/questions/5510966/create-a-variable-name-with-paste-in-r</w:t>
        </w:r>
      </w:hyperlink>
    </w:p>
    <w:p w:rsidR="008B3D63" w:rsidRPr="00251A1D" w:rsidRDefault="008B3D6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2C08AE" w:rsidRPr="00251A1D" w:rsidRDefault="002C08AE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Assign global variable in function</w:t>
      </w:r>
    </w:p>
    <w:p w:rsidR="002C08AE" w:rsidRPr="00251A1D" w:rsidRDefault="002C08AE" w:rsidP="002C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000000"/>
          <w:szCs w:val="22"/>
          <w:lang w:val="fr-FR"/>
        </w:rPr>
      </w:pPr>
      <w:r w:rsidRPr="00251A1D">
        <w:rPr>
          <w:rFonts w:asciiTheme="minorHAnsi" w:hAnsiTheme="minorHAnsi" w:cs="Courier New"/>
          <w:color w:val="000000"/>
          <w:szCs w:val="22"/>
          <w:lang w:val="fr-FR"/>
        </w:rPr>
        <w:t>assign("Global.res", x^2, envir = .GlobalEnv)</w:t>
      </w:r>
    </w:p>
    <w:p w:rsidR="002C08AE" w:rsidRPr="00251A1D" w:rsidRDefault="002C08AE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094927" w:rsidRPr="00251A1D" w:rsidRDefault="00094927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Plusieurs tracés sur un même plot</w:t>
      </w:r>
    </w:p>
    <w:p w:rsidR="00094927" w:rsidRPr="00251A1D" w:rsidRDefault="00094927" w:rsidP="000949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plot(x,y1,type=</w:t>
      </w:r>
      <w:r w:rsidRPr="00251A1D">
        <w:rPr>
          <w:rFonts w:asciiTheme="minorHAnsi" w:hAnsiTheme="minorHAnsi" w:cs="Consolas"/>
          <w:color w:val="800000"/>
          <w:szCs w:val="22"/>
        </w:rPr>
        <w:t>"l"</w:t>
      </w:r>
      <w:r w:rsidRPr="00251A1D">
        <w:rPr>
          <w:rFonts w:asciiTheme="minorHAnsi" w:hAnsiTheme="minorHAnsi" w:cs="Consolas"/>
          <w:color w:val="000000"/>
          <w:szCs w:val="22"/>
        </w:rPr>
        <w:t>,col=</w:t>
      </w:r>
      <w:r w:rsidRPr="00251A1D">
        <w:rPr>
          <w:rFonts w:asciiTheme="minorHAnsi" w:hAnsiTheme="minorHAnsi" w:cs="Consolas"/>
          <w:color w:val="800000"/>
          <w:szCs w:val="22"/>
        </w:rPr>
        <w:t>"red"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094927" w:rsidRPr="00251A1D" w:rsidRDefault="00094927" w:rsidP="000949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lines(x,y2,col=</w:t>
      </w:r>
      <w:r w:rsidRPr="00251A1D">
        <w:rPr>
          <w:rFonts w:asciiTheme="minorHAnsi" w:hAnsiTheme="minorHAnsi" w:cs="Consolas"/>
          <w:color w:val="800000"/>
          <w:szCs w:val="22"/>
        </w:rPr>
        <w:t>"green"</w:t>
      </w:r>
      <w:r w:rsidRPr="00251A1D">
        <w:rPr>
          <w:rFonts w:asciiTheme="minorHAnsi" w:hAnsiTheme="minorHAnsi" w:cs="Consolas"/>
          <w:color w:val="000000"/>
          <w:szCs w:val="22"/>
        </w:rPr>
        <w:t>)</w:t>
      </w:r>
    </w:p>
    <w:p w:rsidR="00094927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3" w:history="1">
        <w:r w:rsidR="00094927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http://stackoverflow.com/questions/2564258/plot-two-graphs-in-same-plot-in-r</w:t>
        </w:r>
      </w:hyperlink>
    </w:p>
    <w:p w:rsidR="00094927" w:rsidRPr="00251A1D" w:rsidRDefault="0009492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817840" w:rsidRPr="00251A1D" w:rsidRDefault="00817840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Ajouter une legend</w:t>
      </w:r>
    </w:p>
    <w:p w:rsidR="00817840" w:rsidRPr="00251A1D" w:rsidRDefault="00817840" w:rsidP="00BB34C3">
      <w:pPr>
        <w:rPr>
          <w:rFonts w:asciiTheme="minorHAnsi" w:hAnsiTheme="minorHAnsi" w:cs="Courier New"/>
          <w:color w:val="333333"/>
          <w:szCs w:val="22"/>
          <w:shd w:val="clear" w:color="auto" w:fill="FFFFFF"/>
        </w:rPr>
      </w:pPr>
      <w:r w:rsidRPr="00251A1D">
        <w:rPr>
          <w:rFonts w:asciiTheme="minorHAnsi" w:hAnsiTheme="minorHAnsi" w:cs="Courier New"/>
          <w:color w:val="333333"/>
          <w:szCs w:val="22"/>
          <w:shd w:val="clear" w:color="auto" w:fill="FFFFFF"/>
        </w:rPr>
        <w:t>legend(2000,9.5, # places a legend at the appropriate placec("Health","Defense"), # puts text in the legend</w:t>
      </w:r>
      <w:r w:rsidRPr="00251A1D">
        <w:rPr>
          <w:rStyle w:val="apple-converted-space"/>
          <w:rFonts w:asciiTheme="minorHAnsi" w:hAnsiTheme="minorHAnsi"/>
          <w:color w:val="333333"/>
          <w:szCs w:val="22"/>
          <w:shd w:val="clear" w:color="auto" w:fill="FFFFFF"/>
        </w:rPr>
        <w:t> </w:t>
      </w:r>
      <w:r w:rsidRPr="00251A1D">
        <w:rPr>
          <w:rFonts w:asciiTheme="minorHAnsi" w:hAnsiTheme="minorHAnsi" w:cs="Courier New"/>
          <w:color w:val="333333"/>
          <w:szCs w:val="22"/>
          <w:shd w:val="clear" w:color="auto" w:fill="FFFFFF"/>
        </w:rPr>
        <w:br/>
      </w:r>
      <w:r w:rsidRPr="00251A1D">
        <w:rPr>
          <w:rFonts w:asciiTheme="minorHAnsi" w:hAnsiTheme="minorHAnsi" w:cs="Courier New"/>
          <w:color w:val="333333"/>
          <w:szCs w:val="22"/>
          <w:shd w:val="clear" w:color="auto" w:fill="FFFFFF"/>
        </w:rPr>
        <w:br/>
        <w:t>lty=c(1,1),</w:t>
      </w:r>
      <w:r w:rsidRPr="00251A1D">
        <w:rPr>
          <w:rStyle w:val="apple-converted-space"/>
          <w:rFonts w:asciiTheme="minorHAnsi" w:hAnsiTheme="minorHAnsi" w:cs="Courier New"/>
          <w:color w:val="333333"/>
          <w:szCs w:val="22"/>
          <w:shd w:val="clear" w:color="auto" w:fill="FFFFFF"/>
        </w:rPr>
        <w:t> </w:t>
      </w:r>
      <w:r w:rsidRPr="00251A1D">
        <w:rPr>
          <w:rFonts w:asciiTheme="minorHAnsi" w:hAnsiTheme="minorHAnsi" w:cs="Courier New"/>
          <w:color w:val="333333"/>
          <w:szCs w:val="22"/>
          <w:shd w:val="clear" w:color="auto" w:fill="FFFFFF"/>
        </w:rPr>
        <w:t># gives the legend appropriate symbols (lines)</w:t>
      </w:r>
      <w:r w:rsidRPr="00251A1D">
        <w:rPr>
          <w:rFonts w:asciiTheme="minorHAnsi" w:hAnsiTheme="minorHAnsi"/>
          <w:color w:val="333333"/>
          <w:szCs w:val="22"/>
        </w:rPr>
        <w:br/>
      </w:r>
      <w:r w:rsidRPr="00251A1D">
        <w:rPr>
          <w:rFonts w:asciiTheme="minorHAnsi" w:hAnsiTheme="minorHAnsi" w:cs="Courier New"/>
          <w:color w:val="333333"/>
          <w:szCs w:val="22"/>
          <w:shd w:val="clear" w:color="auto" w:fill="FFFFFF"/>
        </w:rPr>
        <w:br/>
        <w:t>lwd=c(2.5,2.5),col=c("blue","red")) # gives the legend lines the correct color and width</w:t>
      </w:r>
    </w:p>
    <w:p w:rsidR="00817840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4" w:history="1">
        <w:r w:rsidR="00817840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http://learningrbasic.blogspot.fr/2009/07/adding-legend-to-plot.html</w:t>
        </w:r>
      </w:hyperlink>
    </w:p>
    <w:p w:rsidR="00817840" w:rsidRPr="00251A1D" w:rsidRDefault="00817840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3842B9" w:rsidRPr="00251A1D" w:rsidRDefault="003842B9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SUMIFs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require(dplyr)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>df &lt;- group_by(df, Date, SKU)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df.summary &lt;- summarise(df, 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         sales = sum(Sales.in.USD), 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         units = sum(Sum.Units), 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            curr = sum(Sales.in.Loc.currency)</w:t>
      </w:r>
    </w:p>
    <w:p w:rsidR="003842B9" w:rsidRPr="00251A1D" w:rsidRDefault="003842B9" w:rsidP="003842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lastRenderedPageBreak/>
        <w:t xml:space="preserve">              )</w:t>
      </w:r>
    </w:p>
    <w:p w:rsidR="003842B9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5" w:history="1">
        <w:r w:rsidR="003842B9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http://stackoverflow.com/questions/24509165/sumif-in-r-multiple-criteria</w:t>
        </w:r>
      </w:hyperlink>
    </w:p>
    <w:p w:rsidR="003842B9" w:rsidRPr="00251A1D" w:rsidRDefault="003842B9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E71532" w:rsidRPr="00251A1D" w:rsidRDefault="00E71532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Passer en long format avec reshape</w:t>
      </w:r>
    </w:p>
    <w:p w:rsidR="00E71532" w:rsidRPr="00251A1D" w:rsidRDefault="00E71532" w:rsidP="00E715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Theme="minorHAnsi" w:hAnsiTheme="minorHAnsi" w:cs="Consolas"/>
          <w:color w:val="333333"/>
          <w:szCs w:val="22"/>
          <w:lang w:val="fr-FR"/>
        </w:rPr>
      </w:pPr>
      <w:r w:rsidRPr="00251A1D">
        <w:rPr>
          <w:rFonts w:asciiTheme="minorHAnsi" w:hAnsiTheme="minorHAnsi" w:cs="Consolas"/>
          <w:color w:val="333333"/>
          <w:szCs w:val="22"/>
          <w:lang w:val="fr-FR"/>
        </w:rPr>
        <w:t>resLong &lt;-</w:t>
      </w:r>
      <w:r w:rsidRPr="00251A1D">
        <w:rPr>
          <w:rFonts w:asciiTheme="minorHAnsi" w:hAnsiTheme="minorHAnsi" w:cs="Consolas"/>
          <w:color w:val="4070A0"/>
          <w:szCs w:val="22"/>
          <w:lang w:val="fr-FR"/>
        </w:rPr>
        <w:t xml:space="preserve"> </w:t>
      </w:r>
      <w:r w:rsidRPr="00251A1D">
        <w:rPr>
          <w:rFonts w:asciiTheme="minorHAnsi" w:hAnsiTheme="minorHAnsi" w:cs="Consolas"/>
          <w:b/>
          <w:bCs/>
          <w:color w:val="007020"/>
          <w:szCs w:val="22"/>
          <w:lang w:val="fr-FR"/>
        </w:rPr>
        <w:t>reshape</w:t>
      </w:r>
      <w:r w:rsidRPr="00251A1D">
        <w:rPr>
          <w:rFonts w:asciiTheme="minorHAnsi" w:hAnsiTheme="minorHAnsi" w:cs="Consolas"/>
          <w:color w:val="333333"/>
          <w:szCs w:val="22"/>
          <w:lang w:val="fr-FR"/>
        </w:rPr>
        <w:t xml:space="preserve">(dfWide, </w:t>
      </w:r>
      <w:r w:rsidRPr="00251A1D">
        <w:rPr>
          <w:rFonts w:asciiTheme="minorHAnsi" w:hAnsiTheme="minorHAnsi" w:cs="Consolas"/>
          <w:color w:val="902000"/>
          <w:szCs w:val="22"/>
          <w:lang w:val="fr-FR"/>
        </w:rPr>
        <w:t>varying=</w:t>
      </w:r>
      <w:r w:rsidRPr="00251A1D">
        <w:rPr>
          <w:rFonts w:asciiTheme="minorHAnsi" w:hAnsiTheme="minorHAnsi" w:cs="Consolas"/>
          <w:b/>
          <w:bCs/>
          <w:color w:val="007020"/>
          <w:szCs w:val="22"/>
          <w:lang w:val="fr-FR"/>
        </w:rPr>
        <w:t>c</w:t>
      </w:r>
      <w:r w:rsidRPr="00251A1D">
        <w:rPr>
          <w:rFonts w:asciiTheme="minorHAnsi" w:hAnsiTheme="minorHAnsi" w:cs="Consolas"/>
          <w:color w:val="333333"/>
          <w:szCs w:val="22"/>
          <w:lang w:val="fr-FR"/>
        </w:rPr>
        <w:t>(</w:t>
      </w:r>
      <w:r w:rsidRPr="00251A1D">
        <w:rPr>
          <w:rFonts w:asciiTheme="minorHAnsi" w:hAnsiTheme="minorHAnsi" w:cs="Consolas"/>
          <w:color w:val="4070A0"/>
          <w:szCs w:val="22"/>
          <w:lang w:val="fr-FR"/>
        </w:rPr>
        <w:t>"DV_t1"</w:t>
      </w:r>
      <w:r w:rsidRPr="00251A1D">
        <w:rPr>
          <w:rFonts w:asciiTheme="minorHAnsi" w:hAnsiTheme="minorHAnsi" w:cs="Consolas"/>
          <w:color w:val="333333"/>
          <w:szCs w:val="22"/>
          <w:lang w:val="fr-FR"/>
        </w:rPr>
        <w:t xml:space="preserve">, </w:t>
      </w:r>
      <w:r w:rsidRPr="00251A1D">
        <w:rPr>
          <w:rFonts w:asciiTheme="minorHAnsi" w:hAnsiTheme="minorHAnsi" w:cs="Consolas"/>
          <w:color w:val="4070A0"/>
          <w:szCs w:val="22"/>
          <w:lang w:val="fr-FR"/>
        </w:rPr>
        <w:t>"DV_t2"</w:t>
      </w:r>
      <w:r w:rsidRPr="00251A1D">
        <w:rPr>
          <w:rFonts w:asciiTheme="minorHAnsi" w:hAnsiTheme="minorHAnsi" w:cs="Consolas"/>
          <w:color w:val="333333"/>
          <w:szCs w:val="22"/>
          <w:lang w:val="fr-FR"/>
        </w:rPr>
        <w:t xml:space="preserve">, </w:t>
      </w:r>
      <w:r w:rsidRPr="00251A1D">
        <w:rPr>
          <w:rFonts w:asciiTheme="minorHAnsi" w:hAnsiTheme="minorHAnsi" w:cs="Consolas"/>
          <w:color w:val="4070A0"/>
          <w:szCs w:val="22"/>
          <w:lang w:val="fr-FR"/>
        </w:rPr>
        <w:t>"DV_t3"</w:t>
      </w:r>
      <w:r w:rsidRPr="00251A1D">
        <w:rPr>
          <w:rFonts w:asciiTheme="minorHAnsi" w:hAnsiTheme="minorHAnsi" w:cs="Consolas"/>
          <w:color w:val="333333"/>
          <w:szCs w:val="22"/>
          <w:lang w:val="fr-FR"/>
        </w:rPr>
        <w:t>),</w:t>
      </w:r>
    </w:p>
    <w:p w:rsidR="00E71532" w:rsidRPr="00251A1D" w:rsidRDefault="00E71532" w:rsidP="00E715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Theme="minorHAnsi" w:hAnsiTheme="minorHAnsi" w:cs="Consolas"/>
          <w:color w:val="333333"/>
          <w:szCs w:val="22"/>
        </w:rPr>
      </w:pPr>
      <w:r w:rsidRPr="00251A1D">
        <w:rPr>
          <w:rFonts w:asciiTheme="minorHAnsi" w:hAnsiTheme="minorHAnsi" w:cs="Consolas"/>
          <w:color w:val="333333"/>
          <w:szCs w:val="22"/>
          <w:lang w:val="fr-FR"/>
        </w:rPr>
        <w:t xml:space="preserve">                   </w:t>
      </w:r>
      <w:r w:rsidRPr="00251A1D">
        <w:rPr>
          <w:rFonts w:asciiTheme="minorHAnsi" w:hAnsiTheme="minorHAnsi" w:cs="Consolas"/>
          <w:color w:val="902000"/>
          <w:szCs w:val="22"/>
        </w:rPr>
        <w:t>direction=</w:t>
      </w:r>
      <w:r w:rsidRPr="00251A1D">
        <w:rPr>
          <w:rFonts w:asciiTheme="minorHAnsi" w:hAnsiTheme="minorHAnsi" w:cs="Consolas"/>
          <w:color w:val="4070A0"/>
          <w:szCs w:val="22"/>
        </w:rPr>
        <w:t>"long"</w:t>
      </w:r>
      <w:r w:rsidRPr="00251A1D">
        <w:rPr>
          <w:rFonts w:asciiTheme="minorHAnsi" w:hAnsiTheme="minorHAnsi" w:cs="Consolas"/>
          <w:color w:val="333333"/>
          <w:szCs w:val="22"/>
        </w:rPr>
        <w:t xml:space="preserve">, </w:t>
      </w:r>
      <w:r w:rsidRPr="00251A1D">
        <w:rPr>
          <w:rFonts w:asciiTheme="minorHAnsi" w:hAnsiTheme="minorHAnsi" w:cs="Consolas"/>
          <w:color w:val="902000"/>
          <w:szCs w:val="22"/>
        </w:rPr>
        <w:t>idvar=</w:t>
      </w:r>
      <w:r w:rsidRPr="00251A1D">
        <w:rPr>
          <w:rFonts w:asciiTheme="minorHAnsi" w:hAnsiTheme="minorHAnsi" w:cs="Consolas"/>
          <w:b/>
          <w:bCs/>
          <w:color w:val="007020"/>
          <w:szCs w:val="22"/>
        </w:rPr>
        <w:t>c</w:t>
      </w:r>
      <w:r w:rsidRPr="00251A1D">
        <w:rPr>
          <w:rFonts w:asciiTheme="minorHAnsi" w:hAnsiTheme="minorHAnsi" w:cs="Consolas"/>
          <w:color w:val="333333"/>
          <w:szCs w:val="22"/>
        </w:rPr>
        <w:t>(</w:t>
      </w:r>
      <w:r w:rsidRPr="00251A1D">
        <w:rPr>
          <w:rFonts w:asciiTheme="minorHAnsi" w:hAnsiTheme="minorHAnsi" w:cs="Consolas"/>
          <w:color w:val="4070A0"/>
          <w:szCs w:val="22"/>
        </w:rPr>
        <w:t>"id"</w:t>
      </w:r>
      <w:r w:rsidRPr="00251A1D">
        <w:rPr>
          <w:rFonts w:asciiTheme="minorHAnsi" w:hAnsiTheme="minorHAnsi" w:cs="Consolas"/>
          <w:color w:val="333333"/>
          <w:szCs w:val="22"/>
        </w:rPr>
        <w:t xml:space="preserve">, </w:t>
      </w:r>
      <w:r w:rsidRPr="00251A1D">
        <w:rPr>
          <w:rFonts w:asciiTheme="minorHAnsi" w:hAnsiTheme="minorHAnsi" w:cs="Consolas"/>
          <w:color w:val="4070A0"/>
          <w:szCs w:val="22"/>
        </w:rPr>
        <w:t>"IVbtw"</w:t>
      </w:r>
      <w:r w:rsidRPr="00251A1D">
        <w:rPr>
          <w:rFonts w:asciiTheme="minorHAnsi" w:hAnsiTheme="minorHAnsi" w:cs="Consolas"/>
          <w:color w:val="333333"/>
          <w:szCs w:val="22"/>
        </w:rPr>
        <w:t>),</w:t>
      </w:r>
    </w:p>
    <w:p w:rsidR="00E71532" w:rsidRPr="00251A1D" w:rsidRDefault="00E71532" w:rsidP="00E715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Theme="minorHAnsi" w:hAnsiTheme="minorHAnsi" w:cs="Consolas"/>
          <w:color w:val="333333"/>
          <w:szCs w:val="22"/>
        </w:rPr>
      </w:pPr>
      <w:r w:rsidRPr="00251A1D">
        <w:rPr>
          <w:rFonts w:asciiTheme="minorHAnsi" w:hAnsiTheme="minorHAnsi" w:cs="Consolas"/>
          <w:color w:val="333333"/>
          <w:szCs w:val="22"/>
        </w:rPr>
        <w:t xml:space="preserve">                   </w:t>
      </w:r>
      <w:r w:rsidRPr="00251A1D">
        <w:rPr>
          <w:rFonts w:asciiTheme="minorHAnsi" w:hAnsiTheme="minorHAnsi" w:cs="Consolas"/>
          <w:color w:val="902000"/>
          <w:szCs w:val="22"/>
        </w:rPr>
        <w:t>v.names=</w:t>
      </w:r>
      <w:r w:rsidRPr="00251A1D">
        <w:rPr>
          <w:rFonts w:asciiTheme="minorHAnsi" w:hAnsiTheme="minorHAnsi" w:cs="Consolas"/>
          <w:color w:val="4070A0"/>
          <w:szCs w:val="22"/>
        </w:rPr>
        <w:t>"DV"</w:t>
      </w:r>
      <w:r w:rsidRPr="00251A1D">
        <w:rPr>
          <w:rFonts w:asciiTheme="minorHAnsi" w:hAnsiTheme="minorHAnsi" w:cs="Consolas"/>
          <w:color w:val="333333"/>
          <w:szCs w:val="22"/>
        </w:rPr>
        <w:t xml:space="preserve">, </w:t>
      </w:r>
      <w:r w:rsidRPr="00251A1D">
        <w:rPr>
          <w:rFonts w:asciiTheme="minorHAnsi" w:hAnsiTheme="minorHAnsi" w:cs="Consolas"/>
          <w:color w:val="902000"/>
          <w:szCs w:val="22"/>
        </w:rPr>
        <w:t>timevar=</w:t>
      </w:r>
      <w:r w:rsidRPr="00251A1D">
        <w:rPr>
          <w:rFonts w:asciiTheme="minorHAnsi" w:hAnsiTheme="minorHAnsi" w:cs="Consolas"/>
          <w:color w:val="4070A0"/>
          <w:szCs w:val="22"/>
        </w:rPr>
        <w:t>"IVwth"</w:t>
      </w:r>
      <w:r w:rsidRPr="00251A1D">
        <w:rPr>
          <w:rFonts w:asciiTheme="minorHAnsi" w:hAnsiTheme="minorHAnsi" w:cs="Consolas"/>
          <w:color w:val="333333"/>
          <w:szCs w:val="22"/>
        </w:rPr>
        <w:t>)</w:t>
      </w:r>
    </w:p>
    <w:p w:rsidR="004400E9" w:rsidRPr="00251A1D" w:rsidRDefault="004400E9" w:rsidP="00E715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Theme="minorHAnsi" w:hAnsiTheme="minorHAnsi" w:cs="Consolas"/>
          <w:color w:val="333333"/>
          <w:szCs w:val="22"/>
        </w:rPr>
      </w:pPr>
      <w:r w:rsidRPr="00251A1D">
        <w:rPr>
          <w:rFonts w:asciiTheme="minorHAnsi" w:hAnsiTheme="minorHAnsi" w:cs="Consolas"/>
          <w:color w:val="333333"/>
          <w:szCs w:val="22"/>
        </w:rPr>
        <w:t>resLong[</w:t>
      </w:r>
      <w:r w:rsidRPr="00251A1D">
        <w:rPr>
          <w:rFonts w:asciiTheme="minorHAnsi" w:hAnsiTheme="minorHAnsi" w:cs="Consolas"/>
          <w:b/>
          <w:bCs/>
          <w:color w:val="007020"/>
          <w:szCs w:val="22"/>
        </w:rPr>
        <w:t>order</w:t>
      </w:r>
      <w:r w:rsidRPr="00251A1D">
        <w:rPr>
          <w:rFonts w:asciiTheme="minorHAnsi" w:hAnsiTheme="minorHAnsi" w:cs="Consolas"/>
          <w:color w:val="333333"/>
          <w:szCs w:val="22"/>
        </w:rPr>
        <w:t>(resLong$id), ]</w:t>
      </w:r>
    </w:p>
    <w:p w:rsidR="00E71532" w:rsidRPr="00251A1D" w:rsidRDefault="00E71532" w:rsidP="00E71532">
      <w:pPr>
        <w:rPr>
          <w:rFonts w:asciiTheme="minorHAnsi" w:hAnsiTheme="minorHAnsi"/>
          <w:szCs w:val="22"/>
        </w:rPr>
      </w:pPr>
      <w:r w:rsidRPr="00251A1D">
        <w:rPr>
          <w:rFonts w:asciiTheme="minorHAnsi" w:hAnsiTheme="minorHAnsi"/>
          <w:szCs w:val="22"/>
        </w:rPr>
        <w:sym w:font="Wingdings" w:char="F0E0"/>
      </w:r>
      <w:r w:rsidRPr="00251A1D">
        <w:rPr>
          <w:rFonts w:asciiTheme="minorHAnsi" w:hAnsiTheme="minorHAnsi"/>
          <w:szCs w:val="22"/>
        </w:rPr>
        <w:t xml:space="preserve"> </w:t>
      </w:r>
      <w:r w:rsidR="004400E9" w:rsidRPr="00251A1D">
        <w:rPr>
          <w:rFonts w:asciiTheme="minorHAnsi" w:hAnsiTheme="minorHAnsi"/>
          <w:szCs w:val="22"/>
        </w:rPr>
        <w:t>hm_distributionLong &lt;- reshape(hm_distribution_s, varying=c("X4.S.29.01.12", "X4.S.26.02.12", "X4.S.25.03.12", "X4.S.22.04.12", "X4.S.20.05.12"), direction="long", idvar=c("Retail", "SKU","Pack.2nd"), v.names="WD", timevar="Period")</w:t>
      </w:r>
    </w:p>
    <w:p w:rsidR="00E71532" w:rsidRPr="00251A1D" w:rsidRDefault="00E71532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B92167" w:rsidRPr="00251A1D" w:rsidRDefault="00B92167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Deux variables sur le meme plot avec ggplot</w:t>
      </w:r>
    </w:p>
    <w:p w:rsidR="00B92167" w:rsidRPr="00251A1D" w:rsidRDefault="00B92167" w:rsidP="00B921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ggplot(test_data, aes(date)) + </w:t>
      </w:r>
    </w:p>
    <w:p w:rsidR="00B92167" w:rsidRPr="00251A1D" w:rsidRDefault="00B92167" w:rsidP="00B921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000000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geom_line(aes(y = var0, colour = </w:t>
      </w:r>
      <w:r w:rsidRPr="00251A1D">
        <w:rPr>
          <w:rFonts w:asciiTheme="minorHAnsi" w:hAnsiTheme="minorHAnsi" w:cs="Consolas"/>
          <w:color w:val="800000"/>
          <w:szCs w:val="22"/>
        </w:rPr>
        <w:t>"var0"</w:t>
      </w:r>
      <w:r w:rsidRPr="00251A1D">
        <w:rPr>
          <w:rFonts w:asciiTheme="minorHAnsi" w:hAnsiTheme="minorHAnsi" w:cs="Consolas"/>
          <w:color w:val="000000"/>
          <w:szCs w:val="22"/>
        </w:rPr>
        <w:t xml:space="preserve">)) + </w:t>
      </w:r>
    </w:p>
    <w:p w:rsidR="00B92167" w:rsidRPr="00251A1D" w:rsidRDefault="00B92167" w:rsidP="00B921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nsolas"/>
          <w:color w:val="393318"/>
          <w:szCs w:val="22"/>
        </w:rPr>
      </w:pPr>
      <w:r w:rsidRPr="00251A1D">
        <w:rPr>
          <w:rFonts w:asciiTheme="minorHAnsi" w:hAnsiTheme="minorHAnsi" w:cs="Consolas"/>
          <w:color w:val="000000"/>
          <w:szCs w:val="22"/>
        </w:rPr>
        <w:t xml:space="preserve">  geom_line(aes(y = var1, colour = </w:t>
      </w:r>
      <w:r w:rsidRPr="00251A1D">
        <w:rPr>
          <w:rFonts w:asciiTheme="minorHAnsi" w:hAnsiTheme="minorHAnsi" w:cs="Consolas"/>
          <w:color w:val="800000"/>
          <w:szCs w:val="22"/>
        </w:rPr>
        <w:t>"var1"</w:t>
      </w:r>
      <w:r w:rsidRPr="00251A1D">
        <w:rPr>
          <w:rFonts w:asciiTheme="minorHAnsi" w:hAnsiTheme="minorHAnsi" w:cs="Consolas"/>
          <w:color w:val="000000"/>
          <w:szCs w:val="22"/>
        </w:rPr>
        <w:t>))</w:t>
      </w:r>
    </w:p>
    <w:p w:rsidR="00B92167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6" w:history="1">
        <w:r w:rsidR="00B92167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http://stackoverflow.com/questions/3777174/plotting-two-variables-as-lines-using-ggplot2-on-the-same-graph</w:t>
        </w:r>
      </w:hyperlink>
    </w:p>
    <w:p w:rsidR="00B92167" w:rsidRPr="00251A1D" w:rsidRDefault="00B9216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4D4237" w:rsidRPr="00251A1D" w:rsidRDefault="004D423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ou</w:t>
      </w:r>
    </w:p>
    <w:p w:rsidR="004D4237" w:rsidRPr="00251A1D" w:rsidRDefault="004D423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ggplot(global_ls, aes(Period, P.PNP.Volume.Mean, colour = Retail)) + geom_line()</w:t>
      </w:r>
    </w:p>
    <w:p w:rsidR="004D4237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7" w:history="1">
        <w:r w:rsidR="004D4237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http://stackoverflow.com/questions/11242420/plotting-two-variables-using-ggplot2-same-x-axis</w:t>
        </w:r>
      </w:hyperlink>
    </w:p>
    <w:p w:rsidR="004D4237" w:rsidRPr="00251A1D" w:rsidRDefault="004D4237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sym w:font="Wingdings" w:char="F0E0"/>
      </w:r>
      <w:r w:rsidRPr="00251A1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Couleurs different automatiques selon les variables</w:t>
      </w:r>
    </w:p>
    <w:p w:rsidR="005525DF" w:rsidRPr="00251A1D" w:rsidRDefault="005525D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5525DF" w:rsidRPr="00251A1D" w:rsidRDefault="005525DF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Boîtes à moustaches – Boxplot</w:t>
      </w:r>
    </w:p>
    <w:p w:rsidR="005525DF" w:rsidRPr="005338EB" w:rsidRDefault="005525D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5338EB">
        <w:rPr>
          <w:rFonts w:asciiTheme="minorHAnsi" w:hAnsiTheme="minorHAnsi"/>
          <w:color w:val="000000"/>
          <w:szCs w:val="22"/>
          <w:shd w:val="clear" w:color="auto" w:fill="FFFFFF"/>
        </w:rPr>
        <w:t>ggplot(hm_ggls.sku,aes(x=Retail,y=PNP.Price.Mean.Period)) + geom_boxplot()</w:t>
      </w:r>
    </w:p>
    <w:p w:rsidR="005525DF" w:rsidRPr="005338EB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8" w:history="1">
        <w:r w:rsidR="005525DF" w:rsidRPr="005338EB">
          <w:rPr>
            <w:rStyle w:val="Hyperlink"/>
            <w:rFonts w:asciiTheme="minorHAnsi" w:hAnsiTheme="minorHAnsi"/>
            <w:szCs w:val="22"/>
            <w:shd w:val="clear" w:color="auto" w:fill="FFFFFF"/>
          </w:rPr>
          <w:t>http://www.r-bloggers.com/summarising-data-using-box-and-whisker-plots/</w:t>
        </w:r>
      </w:hyperlink>
    </w:p>
    <w:p w:rsidR="005525DF" w:rsidRPr="005338EB" w:rsidRDefault="005525D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5525DF" w:rsidRPr="00251A1D" w:rsidRDefault="00EB4AF0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251A1D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Histogramme à poids différend du cardinal</w:t>
      </w:r>
    </w:p>
    <w:p w:rsidR="00EB4AF0" w:rsidRPr="00251A1D" w:rsidRDefault="00EB4AF0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color w:val="000000"/>
          <w:szCs w:val="22"/>
          <w:shd w:val="clear" w:color="auto" w:fill="FFFFFF"/>
        </w:rPr>
        <w:t>ggplot(data=hm_ggl.sku) + geom_histogram(aes(x=NB.LAVAGES.UL,weight=PNP.Volume))</w:t>
      </w:r>
    </w:p>
    <w:p w:rsidR="00EB4AF0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29" w:history="1">
        <w:r w:rsidR="00EB4AF0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http://stackoverflow.com/questions/25427734/how-to-plot-an-histogram-with-y-as-a-sum-of-the-x-values-for-every-bin-in-ggplot</w:t>
        </w:r>
      </w:hyperlink>
    </w:p>
    <w:p w:rsidR="00EB4AF0" w:rsidRPr="00251A1D" w:rsidRDefault="00EB4AF0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251A1D" w:rsidRPr="00251A1D" w:rsidRDefault="00251A1D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b/>
          <w:color w:val="000000"/>
          <w:szCs w:val="22"/>
          <w:shd w:val="clear" w:color="auto" w:fill="FFFFFF"/>
        </w:rPr>
        <w:t>Histograms and density curves</w:t>
      </w:r>
    </w:p>
    <w:p w:rsidR="00251A1D" w:rsidRP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30" w:history="1">
        <w:r w:rsidR="00251A1D" w:rsidRPr="00251A1D">
          <w:rPr>
            <w:rStyle w:val="Hyperlink"/>
            <w:rFonts w:asciiTheme="minorHAnsi" w:hAnsiTheme="minorHAnsi"/>
            <w:szCs w:val="22"/>
            <w:shd w:val="clear" w:color="auto" w:fill="FFFFFF"/>
          </w:rPr>
          <w:t>https://stat.ethz.ch/pipermail/r-help/2011-June/280588.html</w:t>
        </w:r>
      </w:hyperlink>
    </w:p>
    <w:p w:rsid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31" w:history="1">
        <w:r w:rsidR="00776D78" w:rsidRPr="00ED5C81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http://stackoverflow.com/questions/3541713/how-to-plot-two-histograms-together-in-r</w:t>
        </w:r>
      </w:hyperlink>
    </w:p>
    <w:p w:rsidR="00776D78" w:rsidRPr="00776D78" w:rsidRDefault="00776D78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251A1D" w:rsidRPr="00251A1D" w:rsidRDefault="00251A1D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</w:rPr>
      </w:pPr>
      <w:r w:rsidRPr="00251A1D">
        <w:rPr>
          <w:rFonts w:asciiTheme="minorHAnsi" w:hAnsiTheme="minorHAnsi"/>
          <w:b/>
          <w:color w:val="000000"/>
          <w:szCs w:val="22"/>
          <w:shd w:val="clear" w:color="auto" w:fill="FFFFFF"/>
        </w:rPr>
        <w:t>GGplot title font</w:t>
      </w:r>
    </w:p>
    <w:p w:rsidR="00AC26FE" w:rsidRPr="00AC26FE" w:rsidRDefault="00AC26FE" w:rsidP="00AC26FE">
      <w:pPr>
        <w:spacing w:line="234" w:lineRule="atLeast"/>
        <w:rPr>
          <w:rFonts w:ascii="Consolas" w:hAnsi="Consolas" w:cs="Consolas"/>
          <w:color w:val="000000"/>
          <w:sz w:val="18"/>
          <w:szCs w:val="18"/>
          <w:shd w:val="clear" w:color="auto" w:fill="F6F6F6"/>
        </w:rPr>
      </w:pPr>
      <w:r w:rsidRPr="00AC26FE">
        <w:rPr>
          <w:rFonts w:ascii="Consolas" w:hAnsi="Consolas" w:cs="Consolas"/>
          <w:color w:val="000000"/>
          <w:sz w:val="18"/>
          <w:szCs w:val="18"/>
          <w:shd w:val="clear" w:color="auto" w:fill="F6F6F6"/>
        </w:rPr>
        <w:t>bp + ggtitle(</w:t>
      </w:r>
      <w:r w:rsidRPr="00AC26FE">
        <w:rPr>
          <w:rFonts w:ascii="Consolas" w:hAnsi="Consolas" w:cs="Consolas"/>
          <w:color w:val="C41A16"/>
          <w:sz w:val="18"/>
        </w:rPr>
        <w:t>"Plant growth with\ndifferent treatments"</w:t>
      </w:r>
      <w:r w:rsidRPr="00AC26FE">
        <w:rPr>
          <w:rFonts w:ascii="Consolas" w:hAnsi="Consolas" w:cs="Consolas"/>
          <w:color w:val="000000"/>
          <w:sz w:val="18"/>
          <w:szCs w:val="18"/>
          <w:shd w:val="clear" w:color="auto" w:fill="F6F6F6"/>
        </w:rPr>
        <w:t xml:space="preserve">) + </w:t>
      </w:r>
    </w:p>
    <w:p w:rsidR="00AC26FE" w:rsidRDefault="00AC26FE" w:rsidP="00AC26FE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AC26FE">
        <w:rPr>
          <w:rFonts w:ascii="Consolas" w:hAnsi="Consolas" w:cs="Consolas"/>
          <w:color w:val="000000"/>
          <w:sz w:val="18"/>
          <w:szCs w:val="18"/>
          <w:shd w:val="clear" w:color="auto" w:fill="F6F6F6"/>
        </w:rPr>
        <w:t xml:space="preserve">     theme(plot.title = element_text(lineheight=</w:t>
      </w:r>
      <w:r w:rsidRPr="00AC26FE">
        <w:rPr>
          <w:rFonts w:ascii="Consolas" w:hAnsi="Consolas" w:cs="Consolas"/>
          <w:color w:val="1C00CF"/>
          <w:sz w:val="18"/>
        </w:rPr>
        <w:t>.8</w:t>
      </w:r>
      <w:r w:rsidRPr="00AC26FE">
        <w:rPr>
          <w:rFonts w:ascii="Consolas" w:hAnsi="Consolas" w:cs="Consolas"/>
          <w:color w:val="000000"/>
          <w:sz w:val="18"/>
          <w:szCs w:val="18"/>
          <w:shd w:val="clear" w:color="auto" w:fill="F6F6F6"/>
        </w:rPr>
        <w:t>, face=</w:t>
      </w:r>
      <w:r w:rsidRPr="00AC26FE">
        <w:rPr>
          <w:rFonts w:ascii="Consolas" w:hAnsi="Consolas" w:cs="Consolas"/>
          <w:color w:val="C41A16"/>
          <w:sz w:val="18"/>
        </w:rPr>
        <w:t>"bold"</w:t>
      </w:r>
      <w:r w:rsidRPr="00AC26FE">
        <w:rPr>
          <w:rFonts w:ascii="Consolas" w:hAnsi="Consolas" w:cs="Consolas"/>
          <w:color w:val="000000"/>
          <w:sz w:val="18"/>
          <w:szCs w:val="18"/>
          <w:shd w:val="clear" w:color="auto" w:fill="F6F6F6"/>
        </w:rPr>
        <w:t>))</w:t>
      </w:r>
    </w:p>
    <w:p w:rsidR="00251A1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32" w:history="1">
        <w:r w:rsidR="00251A1D" w:rsidRPr="00ED5C81">
          <w:rPr>
            <w:rStyle w:val="Hyperlink"/>
            <w:rFonts w:asciiTheme="minorHAnsi" w:hAnsiTheme="minorHAnsi"/>
            <w:szCs w:val="22"/>
            <w:shd w:val="clear" w:color="auto" w:fill="FFFFFF"/>
          </w:rPr>
          <w:t>http://www.cookbook-r.com/Graphs/Titles_(ggplot2)/</w:t>
        </w:r>
      </w:hyperlink>
    </w:p>
    <w:p w:rsidR="00251A1D" w:rsidRDefault="00251A1D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776D78" w:rsidRDefault="00A121F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A121F1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Avoir la range = (min,max) d'un vecteur de valeurs</w:t>
      </w:r>
    </w:p>
    <w:p w:rsidR="00A121F1" w:rsidRDefault="00A121F1" w:rsidP="00A1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121F1">
        <w:rPr>
          <w:rFonts w:ascii="Lucida Console" w:hAnsi="Lucida Console" w:cs="Courier New"/>
          <w:color w:val="0000FF"/>
          <w:sz w:val="20"/>
          <w:szCs w:val="20"/>
        </w:rPr>
        <w:t>range(</w:t>
      </w:r>
      <w:r>
        <w:rPr>
          <w:rFonts w:ascii="Lucida Console" w:hAnsi="Lucida Console" w:cs="Courier New"/>
          <w:color w:val="0000FF"/>
          <w:sz w:val="20"/>
          <w:szCs w:val="20"/>
        </w:rPr>
        <w:t>df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t>$</w:t>
      </w:r>
      <w:r w:rsidR="00076C0B">
        <w:rPr>
          <w:rFonts w:ascii="Lucida Console" w:hAnsi="Lucida Console" w:cs="Courier New"/>
          <w:color w:val="0000FF"/>
          <w:sz w:val="20"/>
          <w:szCs w:val="20"/>
        </w:rPr>
        <w:t>value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t>)</w:t>
      </w:r>
    </w:p>
    <w:p w:rsidR="00A121F1" w:rsidRDefault="00A121F1" w:rsidP="00A1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121F1">
        <w:rPr>
          <w:rFonts w:ascii="Lucida Console" w:hAnsi="Lucida Console" w:cs="Courier New"/>
          <w:color w:val="0000FF"/>
          <w:sz w:val="20"/>
          <w:szCs w:val="20"/>
        </w:rPr>
        <w:t>range(</w:t>
      </w:r>
      <w:r>
        <w:rPr>
          <w:rFonts w:ascii="Lucida Console" w:hAnsi="Lucida Console" w:cs="Courier New"/>
          <w:color w:val="0000FF"/>
          <w:sz w:val="20"/>
          <w:szCs w:val="20"/>
        </w:rPr>
        <w:t>df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t>$</w:t>
      </w:r>
      <w:r w:rsidR="00076C0B">
        <w:rPr>
          <w:rFonts w:ascii="Lucida Console" w:hAnsi="Lucida Console" w:cs="Courier New"/>
          <w:color w:val="0000FF"/>
          <w:sz w:val="20"/>
          <w:szCs w:val="20"/>
        </w:rPr>
        <w:t>value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t>)</w:t>
      </w:r>
      <w:r>
        <w:rPr>
          <w:rFonts w:ascii="Lucida Console" w:hAnsi="Lucida Console" w:cs="Courier New"/>
          <w:color w:val="0000FF"/>
          <w:sz w:val="20"/>
          <w:szCs w:val="20"/>
        </w:rPr>
        <w:t xml:space="preserve">[1] 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sym w:font="Wingdings" w:char="F0E0"/>
      </w:r>
      <w:r>
        <w:rPr>
          <w:rFonts w:ascii="Lucida Console" w:hAnsi="Lucida Console" w:cs="Courier New"/>
          <w:color w:val="0000FF"/>
          <w:sz w:val="20"/>
          <w:szCs w:val="20"/>
        </w:rPr>
        <w:t xml:space="preserve"> min</w:t>
      </w:r>
    </w:p>
    <w:p w:rsidR="00A121F1" w:rsidRPr="00136D96" w:rsidRDefault="00A121F1" w:rsidP="00A1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  <w:lang w:val="fr-FR"/>
        </w:rPr>
      </w:pPr>
      <w:r w:rsidRPr="00136D96">
        <w:rPr>
          <w:rFonts w:ascii="Lucida Console" w:hAnsi="Lucida Console" w:cs="Courier New"/>
          <w:color w:val="0000FF"/>
          <w:sz w:val="20"/>
          <w:szCs w:val="20"/>
          <w:lang w:val="fr-FR"/>
        </w:rPr>
        <w:lastRenderedPageBreak/>
        <w:t>range(df$</w:t>
      </w:r>
      <w:r w:rsidR="00076C0B" w:rsidRPr="00136D96">
        <w:rPr>
          <w:rFonts w:ascii="Lucida Console" w:hAnsi="Lucida Console" w:cs="Courier New"/>
          <w:color w:val="0000FF"/>
          <w:sz w:val="20"/>
          <w:szCs w:val="20"/>
          <w:lang w:val="fr-FR"/>
        </w:rPr>
        <w:t>value</w:t>
      </w:r>
      <w:r w:rsidRPr="00136D96">
        <w:rPr>
          <w:rFonts w:ascii="Lucida Console" w:hAnsi="Lucida Console" w:cs="Courier New"/>
          <w:color w:val="0000FF"/>
          <w:sz w:val="20"/>
          <w:szCs w:val="20"/>
          <w:lang w:val="fr-FR"/>
        </w:rPr>
        <w:t xml:space="preserve">)[2] </w:t>
      </w:r>
      <w:r w:rsidRPr="00A121F1">
        <w:rPr>
          <w:rFonts w:ascii="Lucida Console" w:hAnsi="Lucida Console" w:cs="Courier New"/>
          <w:color w:val="0000FF"/>
          <w:sz w:val="20"/>
          <w:szCs w:val="20"/>
        </w:rPr>
        <w:sym w:font="Wingdings" w:char="F0E0"/>
      </w:r>
      <w:r w:rsidRPr="00136D96">
        <w:rPr>
          <w:rFonts w:ascii="Lucida Console" w:hAnsi="Lucida Console" w:cs="Courier New"/>
          <w:color w:val="0000FF"/>
          <w:sz w:val="20"/>
          <w:szCs w:val="20"/>
          <w:lang w:val="fr-FR"/>
        </w:rPr>
        <w:t xml:space="preserve"> max</w:t>
      </w:r>
    </w:p>
    <w:p w:rsidR="00A121F1" w:rsidRPr="00136D96" w:rsidRDefault="00A121F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6541BD" w:rsidRDefault="006541B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6541BD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Passer le nom d'une colonne en argument d'une fonction</w:t>
      </w:r>
    </w:p>
    <w:p w:rsidR="006541BD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33" w:history="1">
        <w:r w:rsidR="006541BD" w:rsidRPr="00ED5C8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http://stackoverflow.com/questions/2641653/pass-a-data-frame-column-name-to-a-function</w:t>
        </w:r>
      </w:hyperlink>
    </w:p>
    <w:p w:rsidR="006541BD" w:rsidRDefault="006541B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3B0AC1" w:rsidRDefault="003B0AC1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</w:rPr>
      </w:pPr>
      <w:r w:rsidRPr="003B0AC1">
        <w:rPr>
          <w:rFonts w:asciiTheme="minorHAnsi" w:hAnsiTheme="minorHAnsi"/>
          <w:b/>
          <w:color w:val="000000"/>
          <w:szCs w:val="22"/>
          <w:shd w:val="clear" w:color="auto" w:fill="FFFFFF"/>
        </w:rPr>
        <w:t xml:space="preserve">Histogram where wieght = </w:t>
      </w:r>
      <w:r>
        <w:rPr>
          <w:rFonts w:asciiTheme="minorHAnsi" w:hAnsiTheme="minorHAnsi"/>
          <w:b/>
          <w:color w:val="000000"/>
          <w:szCs w:val="22"/>
          <w:shd w:val="clear" w:color="auto" w:fill="FFFFFF"/>
        </w:rPr>
        <w:t>mean</w:t>
      </w:r>
    </w:p>
    <w:p w:rsidR="003B0AC1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34" w:history="1">
        <w:r w:rsidR="003B0AC1" w:rsidRPr="00ED5C81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http://stackoverflow.com/questions/13408503/histogram-of-mean-per-bin</w:t>
        </w:r>
      </w:hyperlink>
    </w:p>
    <w:p w:rsidR="003B0AC1" w:rsidRDefault="003B0AC1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F82505" w:rsidRDefault="00F82505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F82505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 xml:space="preserve">Deux data frames </w:t>
      </w: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diffé</w:t>
      </w:r>
      <w:r w:rsidRPr="00F82505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rent</w:t>
      </w: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s</w:t>
      </w:r>
      <w:r w:rsidRPr="00F82505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 xml:space="preserve"> pour un m</w:t>
      </w: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ême plot</w:t>
      </w:r>
    </w:p>
    <w:p w:rsidR="00F82505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35" w:history="1">
        <w:r w:rsidR="00F82505" w:rsidRPr="00ED5C8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http://stackoverflow.com/questions/9109156/ggplot-combining-two-plots-from-different-data-frames</w:t>
        </w:r>
      </w:hyperlink>
    </w:p>
    <w:p w:rsidR="00F82505" w:rsidRDefault="00F82505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032391" w:rsidRDefault="0003239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Taille des xlabel et ylabel pour ggplot2</w:t>
      </w:r>
    </w:p>
    <w:p w:rsidR="00032391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36" w:history="1">
        <w:r w:rsidR="00032391" w:rsidRPr="00ED5C8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http://stackoverflow.com/questions/14942681/change-size-of-axes-title-and-labels-in-ggplot2</w:t>
        </w:r>
      </w:hyperlink>
    </w:p>
    <w:p w:rsidR="00032391" w:rsidRDefault="0003239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111979" w:rsidRPr="00111979" w:rsidRDefault="00111979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Tuto pour débutants en R</w:t>
      </w:r>
    </w:p>
    <w:p w:rsidR="00111979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37" w:history="1">
        <w:r w:rsidR="00111979" w:rsidRPr="00ED5C8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http://www.computerworld.com/article/2486425/business-intelligence/business-intelligence-4-data-wrangling-tasks-in-r-for-advanced-beginners.html</w:t>
        </w:r>
      </w:hyperlink>
    </w:p>
    <w:p w:rsidR="00111979" w:rsidRDefault="00111979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2F5A43" w:rsidRDefault="002F5A4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On n'utilise pas summary() dans une custom function</w:t>
      </w:r>
    </w:p>
    <w:p w:rsidR="002F5A43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38" w:history="1">
        <w:r w:rsidR="002F5A43" w:rsidRPr="00ED5C8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http://www.dummies.com/how-to/content/how-to-summarize-a-dataset-in-r.html</w:t>
        </w:r>
      </w:hyperlink>
    </w:p>
    <w:p w:rsidR="002F5A43" w:rsidRDefault="002F5A4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136D96" w:rsidRDefault="00136D96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Enregistrer un plot via code</w:t>
      </w:r>
    </w:p>
    <w:p w:rsidR="00136D96" w:rsidRPr="005338EB" w:rsidRDefault="00136D96" w:rsidP="00136D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>fit &lt;- lm(some ~ model)</w:t>
      </w:r>
    </w:p>
    <w:p w:rsidR="00136D96" w:rsidRPr="005338EB" w:rsidRDefault="00136D96" w:rsidP="00136D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>png(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338EB">
        <w:rPr>
          <w:rFonts w:ascii="Consolas" w:hAnsi="Consolas" w:cs="Consolas"/>
          <w:color w:val="800000"/>
          <w:sz w:val="20"/>
          <w:szCs w:val="20"/>
        </w:rPr>
        <w:t>"test.png"</w:t>
      </w:r>
      <w:r w:rsidRPr="005338EB">
        <w:rPr>
          <w:rFonts w:ascii="Consolas" w:hAnsi="Consolas" w:cs="Consolas"/>
          <w:color w:val="000000"/>
          <w:sz w:val="20"/>
          <w:szCs w:val="20"/>
        </w:rPr>
        <w:t>,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width     = </w:t>
      </w:r>
      <w:r w:rsidRPr="005338EB">
        <w:rPr>
          <w:rFonts w:ascii="Consolas" w:hAnsi="Consolas" w:cs="Consolas"/>
          <w:color w:val="800000"/>
          <w:sz w:val="20"/>
          <w:szCs w:val="20"/>
        </w:rPr>
        <w:t>3.25</w:t>
      </w:r>
      <w:r w:rsidRPr="005338EB">
        <w:rPr>
          <w:rFonts w:ascii="Consolas" w:hAnsi="Consolas" w:cs="Consolas"/>
          <w:color w:val="000000"/>
          <w:sz w:val="20"/>
          <w:szCs w:val="20"/>
        </w:rPr>
        <w:t>,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height    = </w:t>
      </w:r>
      <w:r w:rsidRPr="005338EB">
        <w:rPr>
          <w:rFonts w:ascii="Consolas" w:hAnsi="Consolas" w:cs="Consolas"/>
          <w:color w:val="800000"/>
          <w:sz w:val="20"/>
          <w:szCs w:val="20"/>
        </w:rPr>
        <w:t>3.25</w:t>
      </w:r>
      <w:r w:rsidRPr="005338EB">
        <w:rPr>
          <w:rFonts w:ascii="Consolas" w:hAnsi="Consolas" w:cs="Consolas"/>
          <w:color w:val="000000"/>
          <w:sz w:val="20"/>
          <w:szCs w:val="20"/>
        </w:rPr>
        <w:t>,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units     = </w:t>
      </w:r>
      <w:r w:rsidRPr="005338EB">
        <w:rPr>
          <w:rFonts w:ascii="Consolas" w:hAnsi="Consolas" w:cs="Consolas"/>
          <w:color w:val="800000"/>
          <w:sz w:val="20"/>
          <w:szCs w:val="20"/>
        </w:rPr>
        <w:t>"in"</w:t>
      </w:r>
      <w:r w:rsidRPr="005338EB">
        <w:rPr>
          <w:rFonts w:ascii="Consolas" w:hAnsi="Consolas" w:cs="Consolas"/>
          <w:color w:val="000000"/>
          <w:sz w:val="20"/>
          <w:szCs w:val="20"/>
        </w:rPr>
        <w:t>,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res       = </w:t>
      </w:r>
      <w:r>
        <w:rPr>
          <w:rFonts w:ascii="Consolas" w:hAnsi="Consolas" w:cs="Consolas"/>
          <w:color w:val="800000"/>
          <w:sz w:val="20"/>
          <w:szCs w:val="20"/>
        </w:rPr>
        <w:t>300</w:t>
      </w:r>
      <w:r w:rsidRPr="005338EB">
        <w:rPr>
          <w:rFonts w:ascii="Consolas" w:hAnsi="Consolas" w:cs="Consolas"/>
          <w:color w:val="000000"/>
          <w:sz w:val="20"/>
          <w:szCs w:val="20"/>
        </w:rPr>
        <w:t>,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 xml:space="preserve">  pointsize = </w:t>
      </w:r>
      <w:r w:rsidRPr="005338EB">
        <w:rPr>
          <w:rFonts w:ascii="Consolas" w:hAnsi="Consolas" w:cs="Consolas"/>
          <w:color w:val="800000"/>
          <w:sz w:val="20"/>
          <w:szCs w:val="20"/>
        </w:rPr>
        <w:t>4</w:t>
      </w:r>
    </w:p>
    <w:p w:rsidR="005338EB" w:rsidRPr="005338EB" w:rsidRDefault="005338EB" w:rsidP="005338E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>)</w:t>
      </w:r>
    </w:p>
    <w:p w:rsidR="00136D96" w:rsidRPr="00136D96" w:rsidRDefault="00136D96" w:rsidP="00136D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136D96">
        <w:rPr>
          <w:rFonts w:ascii="Consolas" w:hAnsi="Consolas" w:cs="Consolas"/>
          <w:color w:val="000000"/>
          <w:sz w:val="20"/>
          <w:szCs w:val="20"/>
        </w:rPr>
        <w:t>plot(fit)</w:t>
      </w:r>
    </w:p>
    <w:p w:rsidR="00136D96" w:rsidRPr="00136D96" w:rsidRDefault="00136D96" w:rsidP="00136D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136D96">
        <w:rPr>
          <w:rFonts w:ascii="Consolas" w:hAnsi="Consolas" w:cs="Consolas"/>
          <w:color w:val="000000"/>
          <w:sz w:val="20"/>
          <w:szCs w:val="20"/>
        </w:rPr>
        <w:t>dev.off()</w:t>
      </w:r>
    </w:p>
    <w:p w:rsidR="00136D96" w:rsidRPr="00BA54DA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39" w:history="1">
        <w:r w:rsidR="00136D96" w:rsidRPr="00BA54DA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http://stackoverflow.com/questions/7144118/how-to-save-a-plot-as-image-on-the-disk</w:t>
        </w:r>
      </w:hyperlink>
    </w:p>
    <w:p w:rsidR="00136D96" w:rsidRDefault="005338EB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40" w:history="1">
        <w:r w:rsidRPr="00715611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http://stackoverflow.com/questions/8399100/r-plot-size-and-resolution</w:t>
        </w:r>
      </w:hyperlink>
    </w:p>
    <w:p w:rsidR="005338EB" w:rsidRPr="00BA54DA" w:rsidRDefault="005338EB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662841" w:rsidRDefault="00662841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Enregistrer un ggplot via code</w:t>
      </w:r>
    </w:p>
    <w:p w:rsidR="00662841" w:rsidRDefault="0066284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662841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sym w:font="Wingdings" w:char="F0E0"/>
      </w: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Fonction ggsave</w:t>
      </w:r>
    </w:p>
    <w:p w:rsidR="00E4550D" w:rsidRDefault="00E4550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E4550D" w:rsidRDefault="00E4550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Grille de plot ggplot2</w:t>
      </w:r>
    </w:p>
    <w:p w:rsidR="00E4550D" w:rsidRDefault="00E4550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E4550D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sym w:font="Wingdings" w:char="F0E0"/>
      </w: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Fonction </w:t>
      </w:r>
      <w:r w:rsidR="0031041E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grid.arrange, package gridExtra</w:t>
      </w:r>
    </w:p>
    <w:p w:rsidR="00E4550D" w:rsidRDefault="00E4550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BA54DA" w:rsidRDefault="00BA54D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Liste avec tous les data frames de l'environnement</w:t>
      </w:r>
    </w:p>
    <w:p w:rsidR="00A90F54" w:rsidRPr="00A90F54" w:rsidRDefault="00A90F54" w:rsidP="00A90F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  <w:r w:rsidRPr="00A90F54">
        <w:rPr>
          <w:rFonts w:ascii="Consolas" w:hAnsi="Consolas" w:cs="Consolas"/>
          <w:color w:val="000000"/>
          <w:sz w:val="20"/>
          <w:szCs w:val="20"/>
        </w:rPr>
        <w:t>fs &lt;- Filter(</w:t>
      </w:r>
      <w:r w:rsidRPr="00A90F54">
        <w:rPr>
          <w:rFonts w:ascii="Consolas" w:hAnsi="Consolas" w:cs="Consolas"/>
          <w:color w:val="00008B"/>
          <w:sz w:val="20"/>
          <w:szCs w:val="20"/>
        </w:rPr>
        <w:t>function</w:t>
      </w:r>
      <w:r w:rsidRPr="00A90F54">
        <w:rPr>
          <w:rFonts w:ascii="Consolas" w:hAnsi="Consolas" w:cs="Consolas"/>
          <w:color w:val="000000"/>
          <w:sz w:val="20"/>
          <w:szCs w:val="20"/>
        </w:rPr>
        <w:t xml:space="preserve">(x) is(x, </w:t>
      </w:r>
      <w:r w:rsidRPr="00A90F54">
        <w:rPr>
          <w:rFonts w:ascii="Consolas" w:hAnsi="Consolas" w:cs="Consolas"/>
          <w:color w:val="800000"/>
          <w:sz w:val="20"/>
          <w:szCs w:val="20"/>
        </w:rPr>
        <w:t>"data.frame"</w:t>
      </w:r>
      <w:r w:rsidRPr="00A90F54">
        <w:rPr>
          <w:rFonts w:ascii="Consolas" w:hAnsi="Consolas" w:cs="Consolas"/>
          <w:color w:val="000000"/>
          <w:sz w:val="20"/>
          <w:szCs w:val="20"/>
        </w:rPr>
        <w:t>), mget(ls()))</w:t>
      </w:r>
    </w:p>
    <w:p w:rsidR="00BA54DA" w:rsidRPr="00A90F54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41" w:history="1">
        <w:r w:rsidR="00BA54DA" w:rsidRPr="00A90F54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http://stackoverflow.com/questions/25509879/how-can-i-make-a-list-of-all-dataframes-that-are-in-my-global-environment</w:t>
        </w:r>
      </w:hyperlink>
    </w:p>
    <w:p w:rsidR="00BA54DA" w:rsidRPr="00A90F54" w:rsidRDefault="00BA54D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BA54DA" w:rsidRDefault="00BA54D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Introduire les items d'une liste dans le global environment</w:t>
      </w:r>
    </w:p>
    <w:p w:rsidR="00BA54DA" w:rsidRPr="00BA54DA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BA54DA">
        <w:rPr>
          <w:rFonts w:ascii="Consolas" w:hAnsi="Consolas" w:cs="Consolas"/>
          <w:color w:val="000000"/>
          <w:sz w:val="20"/>
          <w:szCs w:val="20"/>
        </w:rPr>
        <w:t>&gt; obj &lt;- list(a=</w:t>
      </w:r>
      <w:r w:rsidRPr="00BA54DA">
        <w:rPr>
          <w:rFonts w:ascii="Consolas" w:hAnsi="Consolas" w:cs="Consolas"/>
          <w:color w:val="800000"/>
          <w:sz w:val="20"/>
          <w:szCs w:val="20"/>
        </w:rPr>
        <w:t>1</w:t>
      </w:r>
      <w:r w:rsidRPr="00BA54DA">
        <w:rPr>
          <w:rFonts w:ascii="Consolas" w:hAnsi="Consolas" w:cs="Consolas"/>
          <w:color w:val="000000"/>
          <w:sz w:val="20"/>
          <w:szCs w:val="20"/>
        </w:rPr>
        <w:t>:</w:t>
      </w:r>
      <w:r w:rsidRPr="00BA54DA">
        <w:rPr>
          <w:rFonts w:ascii="Consolas" w:hAnsi="Consolas" w:cs="Consolas"/>
          <w:color w:val="800000"/>
          <w:sz w:val="20"/>
          <w:szCs w:val="20"/>
        </w:rPr>
        <w:t>5</w:t>
      </w:r>
      <w:r w:rsidRPr="00BA54DA">
        <w:rPr>
          <w:rFonts w:ascii="Consolas" w:hAnsi="Consolas" w:cs="Consolas"/>
          <w:color w:val="000000"/>
          <w:sz w:val="20"/>
          <w:szCs w:val="20"/>
        </w:rPr>
        <w:t>, b=</w:t>
      </w:r>
      <w:r w:rsidRPr="00BA54DA">
        <w:rPr>
          <w:rFonts w:ascii="Consolas" w:hAnsi="Consolas" w:cs="Consolas"/>
          <w:color w:val="800000"/>
          <w:sz w:val="20"/>
          <w:szCs w:val="20"/>
        </w:rPr>
        <w:t>2</w:t>
      </w:r>
      <w:r w:rsidRPr="00BA54DA">
        <w:rPr>
          <w:rFonts w:ascii="Consolas" w:hAnsi="Consolas" w:cs="Consolas"/>
          <w:color w:val="000000"/>
          <w:sz w:val="20"/>
          <w:szCs w:val="20"/>
        </w:rPr>
        <w:t>:</w:t>
      </w:r>
      <w:r w:rsidRPr="00BA54DA">
        <w:rPr>
          <w:rFonts w:ascii="Consolas" w:hAnsi="Consolas" w:cs="Consolas"/>
          <w:color w:val="800000"/>
          <w:sz w:val="20"/>
          <w:szCs w:val="20"/>
        </w:rPr>
        <w:t>10</w:t>
      </w:r>
      <w:r w:rsidRPr="00BA54DA">
        <w:rPr>
          <w:rFonts w:ascii="Consolas" w:hAnsi="Consolas" w:cs="Consolas"/>
          <w:color w:val="000000"/>
          <w:sz w:val="20"/>
          <w:szCs w:val="20"/>
        </w:rPr>
        <w:t>, c=</w:t>
      </w:r>
      <w:r w:rsidRPr="00BA54DA">
        <w:rPr>
          <w:rFonts w:ascii="Consolas" w:hAnsi="Consolas" w:cs="Consolas"/>
          <w:color w:val="800000"/>
          <w:sz w:val="20"/>
          <w:szCs w:val="20"/>
        </w:rPr>
        <w:t>-5</w:t>
      </w:r>
      <w:r w:rsidRPr="00BA54DA">
        <w:rPr>
          <w:rFonts w:ascii="Consolas" w:hAnsi="Consolas" w:cs="Consolas"/>
          <w:color w:val="000000"/>
          <w:sz w:val="20"/>
          <w:szCs w:val="20"/>
        </w:rPr>
        <w:t>:</w:t>
      </w:r>
      <w:r w:rsidRPr="00BA54DA">
        <w:rPr>
          <w:rFonts w:ascii="Consolas" w:hAnsi="Consolas" w:cs="Consolas"/>
          <w:color w:val="800000"/>
          <w:sz w:val="20"/>
          <w:szCs w:val="20"/>
        </w:rPr>
        <w:t>5</w:t>
      </w:r>
      <w:r w:rsidRPr="00BA54DA">
        <w:rPr>
          <w:rFonts w:ascii="Consolas" w:hAnsi="Consolas" w:cs="Consolas"/>
          <w:color w:val="000000"/>
          <w:sz w:val="20"/>
          <w:szCs w:val="20"/>
        </w:rPr>
        <w:t>)</w:t>
      </w:r>
    </w:p>
    <w:p w:rsidR="00BA54DA" w:rsidRPr="00BA54DA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BA54DA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&gt; ls()</w:t>
      </w:r>
    </w:p>
    <w:p w:rsidR="00BA54DA" w:rsidRPr="00BA54DA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BA54DA">
        <w:rPr>
          <w:rFonts w:ascii="Consolas" w:hAnsi="Consolas" w:cs="Consolas"/>
          <w:color w:val="000000"/>
          <w:sz w:val="20"/>
          <w:szCs w:val="20"/>
          <w:lang w:val="fr-FR"/>
        </w:rPr>
        <w:t>[</w:t>
      </w:r>
      <w:r w:rsidRPr="00BA54DA">
        <w:rPr>
          <w:rFonts w:ascii="Consolas" w:hAnsi="Consolas" w:cs="Consolas"/>
          <w:color w:val="800000"/>
          <w:sz w:val="20"/>
          <w:szCs w:val="20"/>
          <w:lang w:val="fr-FR"/>
        </w:rPr>
        <w:t>1</w:t>
      </w:r>
      <w:r w:rsidRPr="00BA54DA">
        <w:rPr>
          <w:rFonts w:ascii="Consolas" w:hAnsi="Consolas" w:cs="Consolas"/>
          <w:color w:val="000000"/>
          <w:sz w:val="20"/>
          <w:szCs w:val="20"/>
          <w:lang w:val="fr-FR"/>
        </w:rPr>
        <w:t xml:space="preserve">] </w:t>
      </w:r>
      <w:r w:rsidRPr="00BA54DA">
        <w:rPr>
          <w:rFonts w:ascii="Consolas" w:hAnsi="Consolas" w:cs="Consolas"/>
          <w:color w:val="800000"/>
          <w:sz w:val="20"/>
          <w:szCs w:val="20"/>
          <w:lang w:val="fr-FR"/>
        </w:rPr>
        <w:t>"obj"</w:t>
      </w:r>
    </w:p>
    <w:p w:rsidR="00BA54DA" w:rsidRPr="00BA54DA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BA54DA">
        <w:rPr>
          <w:rFonts w:ascii="Consolas" w:hAnsi="Consolas" w:cs="Consolas"/>
          <w:color w:val="000000"/>
          <w:sz w:val="20"/>
          <w:szCs w:val="20"/>
          <w:lang w:val="fr-FR"/>
        </w:rPr>
        <w:t>&gt; list2env(obj,</w:t>
      </w:r>
      <w:r w:rsidR="00A90F54">
        <w:rPr>
          <w:rFonts w:ascii="Consolas" w:hAnsi="Consolas" w:cs="Consolas"/>
          <w:color w:val="000000"/>
          <w:sz w:val="20"/>
          <w:szCs w:val="20"/>
          <w:lang w:val="fr-FR"/>
        </w:rPr>
        <w:t xml:space="preserve"> .GlobalEnv</w:t>
      </w:r>
      <w:r w:rsidRPr="00BA54DA">
        <w:rPr>
          <w:rFonts w:ascii="Consolas" w:hAnsi="Consolas" w:cs="Consolas"/>
          <w:color w:val="000000"/>
          <w:sz w:val="20"/>
          <w:szCs w:val="20"/>
          <w:lang w:val="fr-FR"/>
        </w:rPr>
        <w:t>)</w:t>
      </w:r>
    </w:p>
    <w:p w:rsidR="00BA54DA" w:rsidRPr="00932A52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932A52">
        <w:rPr>
          <w:rFonts w:ascii="Consolas" w:hAnsi="Consolas" w:cs="Consolas"/>
          <w:color w:val="000000"/>
          <w:sz w:val="20"/>
          <w:szCs w:val="20"/>
          <w:lang w:val="fr-FR"/>
        </w:rPr>
        <w:t>&lt;environment: R_GlobalEnv&gt;</w:t>
      </w:r>
    </w:p>
    <w:p w:rsidR="00BA54DA" w:rsidRPr="005338EB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>&gt; ls()</w:t>
      </w:r>
    </w:p>
    <w:p w:rsidR="00BA54DA" w:rsidRPr="005338EB" w:rsidRDefault="00BA54DA" w:rsidP="00BA54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5338EB">
        <w:rPr>
          <w:rFonts w:ascii="Consolas" w:hAnsi="Consolas" w:cs="Consolas"/>
          <w:color w:val="000000"/>
          <w:sz w:val="20"/>
          <w:szCs w:val="20"/>
        </w:rPr>
        <w:t>[</w:t>
      </w:r>
      <w:r w:rsidRPr="005338EB">
        <w:rPr>
          <w:rFonts w:ascii="Consolas" w:hAnsi="Consolas" w:cs="Consolas"/>
          <w:color w:val="800000"/>
          <w:sz w:val="20"/>
          <w:szCs w:val="20"/>
        </w:rPr>
        <w:t>1</w:t>
      </w:r>
      <w:r w:rsidRPr="005338E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5338EB">
        <w:rPr>
          <w:rFonts w:ascii="Consolas" w:hAnsi="Consolas" w:cs="Consolas"/>
          <w:color w:val="800000"/>
          <w:sz w:val="20"/>
          <w:szCs w:val="20"/>
        </w:rPr>
        <w:t>"a"</w:t>
      </w:r>
      <w:r w:rsidRPr="005338E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338EB">
        <w:rPr>
          <w:rFonts w:ascii="Consolas" w:hAnsi="Consolas" w:cs="Consolas"/>
          <w:color w:val="800000"/>
          <w:sz w:val="20"/>
          <w:szCs w:val="20"/>
        </w:rPr>
        <w:t>"b"</w:t>
      </w:r>
      <w:r w:rsidRPr="005338E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338EB">
        <w:rPr>
          <w:rFonts w:ascii="Consolas" w:hAnsi="Consolas" w:cs="Consolas"/>
          <w:color w:val="800000"/>
          <w:sz w:val="20"/>
          <w:szCs w:val="20"/>
        </w:rPr>
        <w:t>"c"</w:t>
      </w:r>
      <w:r w:rsidRPr="005338E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338EB">
        <w:rPr>
          <w:rFonts w:ascii="Consolas" w:hAnsi="Consolas" w:cs="Consolas"/>
          <w:color w:val="800000"/>
          <w:sz w:val="20"/>
          <w:szCs w:val="20"/>
        </w:rPr>
        <w:t>"obj"</w:t>
      </w:r>
    </w:p>
    <w:p w:rsidR="00BA54DA" w:rsidRPr="005338EB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42" w:history="1">
        <w:r w:rsidR="00BA54DA" w:rsidRPr="005338EB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http://stackoverflow.com/questions/13795526/return-elements-of-r-list-as-independent-objects-in-global-environment</w:t>
        </w:r>
      </w:hyperlink>
    </w:p>
    <w:p w:rsidR="00BA54DA" w:rsidRDefault="00FD3765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FD3765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Auto indentation</w:t>
      </w:r>
    </w:p>
    <w:p w:rsidR="00FD3765" w:rsidRDefault="00FD3765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Ctrl + Shift + A</w:t>
      </w:r>
    </w:p>
    <w:p w:rsidR="0036095D" w:rsidRDefault="0036095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36095D" w:rsidRDefault="0036095D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Utiliser une fonction apply avec des plusieurs paramètres</w:t>
      </w:r>
    </w:p>
    <w:p w:rsidR="0036095D" w:rsidRPr="00932A52" w:rsidRDefault="0036095D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932A52">
        <w:rPr>
          <w:rFonts w:asciiTheme="minorHAnsi" w:hAnsiTheme="minorHAnsi"/>
          <w:color w:val="000000"/>
          <w:szCs w:val="22"/>
          <w:shd w:val="clear" w:color="auto" w:fill="FFFFFF"/>
        </w:rPr>
        <w:t>hello=function(x,parameter) {…}</w:t>
      </w:r>
    </w:p>
    <w:p w:rsidR="0036095D" w:rsidRPr="00932A52" w:rsidRDefault="0036095D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 w:rsidRPr="00932A52">
        <w:rPr>
          <w:rFonts w:asciiTheme="minorHAnsi" w:hAnsiTheme="minorHAnsi"/>
          <w:color w:val="000000"/>
          <w:szCs w:val="22"/>
          <w:shd w:val="clear" w:color="auto" w:fill="FFFFFF"/>
        </w:rPr>
        <w:t>apply(df,function,parameter=1)</w:t>
      </w:r>
    </w:p>
    <w:p w:rsidR="0036095D" w:rsidRPr="00932A52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43" w:history="1">
        <w:r w:rsidR="0036095D" w:rsidRPr="00932A52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http://stackoverflow.com/questions/14427253/passing-several-arguments-to-fun-of-lapply-and-others-apply</w:t>
        </w:r>
      </w:hyperlink>
    </w:p>
    <w:p w:rsidR="0036095D" w:rsidRPr="00932A52" w:rsidRDefault="0036095D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BF534A" w:rsidRDefault="00BF534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BF534A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Supprimer par nom un élément d'une liste</w:t>
      </w:r>
    </w:p>
    <w:p w:rsidR="00BF534A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44" w:history="1">
        <w:r w:rsidR="00BF534A" w:rsidRPr="0037421F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http://stackoverflow.com/questions/16778161/remove-elements-of-a-list-explicitly</w:t>
        </w:r>
      </w:hyperlink>
    </w:p>
    <w:p w:rsidR="00BF534A" w:rsidRDefault="00BF534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932A52" w:rsidRDefault="00932A52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Supprimer des colonnes d'un data frame par nom</w:t>
      </w:r>
    </w:p>
    <w:p w:rsidR="00932A52" w:rsidRPr="00932A52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932A52">
        <w:rPr>
          <w:rFonts w:ascii="Consolas" w:hAnsi="Consolas" w:cs="Consolas"/>
          <w:color w:val="000000"/>
          <w:sz w:val="20"/>
          <w:szCs w:val="20"/>
        </w:rPr>
        <w:t>R&gt; subset(df, select=-c(z,u))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932A5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>x y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1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1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2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2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2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3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3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3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4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4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4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5</w:t>
      </w:r>
    </w:p>
    <w:p w:rsidR="00932A52" w:rsidRPr="00173DAD" w:rsidRDefault="00932A52" w:rsidP="00932A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5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5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6</w:t>
      </w:r>
    </w:p>
    <w:p w:rsidR="00932A52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45" w:history="1">
        <w:r w:rsidR="00932A52" w:rsidRPr="00386584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http://stackoverflow.com/questions/5234117/how-to-drop-columns-by-name-in-a-data-frame</w:t>
        </w:r>
      </w:hyperlink>
    </w:p>
    <w:p w:rsidR="000319AA" w:rsidRDefault="000319A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0319AA" w:rsidRDefault="000319AA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Tester si une liste contient un certain élément</w:t>
      </w:r>
    </w:p>
    <w:p w:rsidR="000319AA" w:rsidRPr="00173DAD" w:rsidRDefault="000319AA" w:rsidP="000319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  <w:lang w:val="fr-FR"/>
        </w:rPr>
      </w:pP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>is.null(liste[[</w:t>
      </w:r>
      <w:r w:rsidRPr="00173DAD">
        <w:rPr>
          <w:rFonts w:ascii="Consolas" w:hAnsi="Consolas" w:cs="Consolas"/>
          <w:color w:val="800000"/>
          <w:sz w:val="20"/>
          <w:szCs w:val="20"/>
          <w:lang w:val="fr-FR"/>
        </w:rPr>
        <w:t>"a"</w:t>
      </w:r>
      <w:r w:rsidRPr="00173DAD">
        <w:rPr>
          <w:rFonts w:ascii="Consolas" w:hAnsi="Consolas" w:cs="Consolas"/>
          <w:color w:val="000000"/>
          <w:sz w:val="20"/>
          <w:szCs w:val="20"/>
          <w:lang w:val="fr-FR"/>
        </w:rPr>
        <w:t>]])</w:t>
      </w:r>
    </w:p>
    <w:p w:rsidR="000319AA" w:rsidRPr="00173DAD" w:rsidRDefault="00224FBF" w:rsidP="00BB34C3">
      <w:pPr>
        <w:rPr>
          <w:lang w:val="fr-FR"/>
        </w:rPr>
      </w:pPr>
      <w:hyperlink r:id="rId46" w:history="1">
        <w:r w:rsidR="000319AA" w:rsidRPr="00386584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http://stackoverflow.com/questions/7719741/how-to-test-if-list-element-exists</w:t>
        </w:r>
      </w:hyperlink>
    </w:p>
    <w:p w:rsidR="00173DAD" w:rsidRPr="00173DAD" w:rsidRDefault="00173DAD" w:rsidP="00BB34C3">
      <w:pPr>
        <w:rPr>
          <w:lang w:val="fr-FR"/>
        </w:rPr>
      </w:pPr>
    </w:p>
    <w:p w:rsidR="00173DAD" w:rsidRPr="00173DAD" w:rsidRDefault="00173DAD" w:rsidP="00BB34C3">
      <w:pPr>
        <w:rPr>
          <w:rFonts w:asciiTheme="minorHAnsi" w:hAnsiTheme="minorHAnsi"/>
          <w:lang w:val="fr-FR"/>
        </w:rPr>
      </w:pPr>
      <w:r w:rsidRPr="00173DAD">
        <w:rPr>
          <w:rFonts w:asciiTheme="minorHAnsi" w:hAnsiTheme="minorHAnsi"/>
          <w:b/>
          <w:lang w:val="fr-FR"/>
        </w:rPr>
        <w:t>Matrice de correlation</w:t>
      </w:r>
    </w:p>
    <w:p w:rsidR="00173DAD" w:rsidRDefault="00173DAD" w:rsidP="00BB34C3">
      <w:pPr>
        <w:rPr>
          <w:rFonts w:asciiTheme="minorHAnsi" w:hAnsiTheme="minorHAnsi"/>
          <w:lang w:val="fr-FR"/>
        </w:rPr>
      </w:pPr>
      <w:r w:rsidRPr="00173DAD">
        <w:rPr>
          <w:rFonts w:asciiTheme="minorHAnsi" w:hAnsiTheme="minorHAnsi"/>
          <w:lang w:val="fr-FR"/>
        </w:rPr>
        <w:t>corr(df, use = "…"</w:t>
      </w:r>
      <w:r>
        <w:rPr>
          <w:rFonts w:asciiTheme="minorHAnsi" w:hAnsiTheme="minorHAnsi"/>
          <w:lang w:val="fr-FR"/>
        </w:rPr>
        <w:t>)</w:t>
      </w:r>
    </w:p>
    <w:p w:rsidR="00173DAD" w:rsidRDefault="00173DAD" w:rsidP="00BB34C3">
      <w:pPr>
        <w:rPr>
          <w:rFonts w:asciiTheme="minorHAnsi" w:hAnsiTheme="minorHAnsi"/>
          <w:lang w:val="fr-FR"/>
        </w:rPr>
      </w:pPr>
    </w:p>
    <w:p w:rsidR="00173DAD" w:rsidRDefault="00173DAD" w:rsidP="00BB34C3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b/>
          <w:lang w:val="fr-FR"/>
        </w:rPr>
        <w:t>Plots croisés</w:t>
      </w:r>
    </w:p>
    <w:p w:rsidR="00173DAD" w:rsidRDefault="00173DAD" w:rsidP="00BB34C3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pairs ()</w:t>
      </w:r>
    </w:p>
    <w:p w:rsidR="00173DAD" w:rsidRDefault="00173DAD" w:rsidP="00BB34C3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Aussi possible avec ggplot</w:t>
      </w:r>
    </w:p>
    <w:p w:rsidR="00E95CDF" w:rsidRDefault="00E95CDF" w:rsidP="00BB34C3">
      <w:pPr>
        <w:rPr>
          <w:rFonts w:asciiTheme="minorHAnsi" w:hAnsiTheme="minorHAnsi"/>
          <w:lang w:val="fr-FR"/>
        </w:rPr>
      </w:pPr>
    </w:p>
    <w:p w:rsidR="00E95CDF" w:rsidRDefault="00E95CDF" w:rsidP="00BB34C3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b/>
          <w:lang w:val="fr-FR"/>
        </w:rPr>
        <w:t>Regression polynomiale</w:t>
      </w:r>
    </w:p>
    <w:p w:rsidR="00E95CDF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47" w:history="1">
        <w:r w:rsidR="00E95CDF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http://www.r-bloggers.com/polynomial-regression-techniques/</w:t>
        </w:r>
      </w:hyperlink>
    </w:p>
    <w:p w:rsidR="00E95CDF" w:rsidRDefault="00E95CD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D30A00" w:rsidRDefault="00D30A00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Regression linéaire par morceaux</w:t>
      </w:r>
    </w:p>
    <w:p w:rsidR="00D30A00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48" w:history="1">
        <w:r w:rsidR="00D30A00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http://www.r-bloggers.com/r-for-ecologists-putting-together-a-piecewise-regression/</w:t>
        </w:r>
      </w:hyperlink>
    </w:p>
    <w:p w:rsidR="00D30A00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49" w:history="1">
        <w:r w:rsidR="00DE0764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http://www.r-bloggers.com/estimating-continuous-piecewise-linear-regression/</w:t>
        </w:r>
      </w:hyperlink>
    </w:p>
    <w:p w:rsidR="00DE0764" w:rsidRDefault="00DE0764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BD0FB5" w:rsidRDefault="00BD0FB5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Tutos rpart</w:t>
      </w:r>
    </w:p>
    <w:p w:rsidR="00BD0FB5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50" w:history="1">
        <w:r w:rsidR="00BD0FB5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http://www.statmethods.net/advstats/cart.html</w:t>
        </w:r>
      </w:hyperlink>
    </w:p>
    <w:p w:rsidR="00BD0FB5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51" w:history="1">
        <w:r w:rsidR="00BD0FB5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http://www.r-bloggers.com/a-brief-tour-of-the-trees-and-forests/</w:t>
        </w:r>
      </w:hyperlink>
    </w:p>
    <w:p w:rsidR="00BD0FB5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52" w:history="1">
        <w:r w:rsidR="00BD0FB5" w:rsidRPr="002F5D5D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http://www.edureka.co/blog/implementation-of-decision-tree/</w:t>
        </w:r>
      </w:hyperlink>
      <w:r w:rsidR="00BD0FB5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++</w:t>
      </w:r>
    </w:p>
    <w:p w:rsidR="00BD0FB5" w:rsidRDefault="00BD0FB5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45712B" w:rsidRDefault="0045712B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Definitions rpart</w:t>
      </w:r>
    </w:p>
    <w:p w:rsidR="0045712B" w:rsidRDefault="0045712B" w:rsidP="00BB34C3">
      <w:pPr>
        <w:rPr>
          <w:rFonts w:ascii="Helvetica" w:hAnsi="Helvetica" w:cs="Helvetica"/>
          <w:color w:val="222222"/>
          <w:sz w:val="23"/>
          <w:szCs w:val="23"/>
        </w:rPr>
      </w:pPr>
      <w:r w:rsidRPr="0045712B">
        <w:rPr>
          <w:rFonts w:asciiTheme="minorHAnsi" w:hAnsiTheme="minorHAnsi"/>
          <w:color w:val="000000"/>
          <w:szCs w:val="22"/>
          <w:shd w:val="clear" w:color="auto" w:fill="FFFFFF"/>
        </w:rPr>
        <w:t xml:space="preserve">cp de printcp: </w:t>
      </w:r>
      <w:r>
        <w:rPr>
          <w:rFonts w:ascii="Helvetica" w:hAnsi="Helvetica" w:cs="Helvetica"/>
          <w:color w:val="222222"/>
          <w:sz w:val="23"/>
          <w:szCs w:val="23"/>
        </w:rPr>
        <w:t>amount by which splitting that node would decrease the relative error</w:t>
      </w:r>
    </w:p>
    <w:p w:rsidR="0045712B" w:rsidRDefault="0045712B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Relative error</w:t>
      </w:r>
      <w:r>
        <w:rPr>
          <w:rFonts w:ascii="Helvetica" w:hAnsi="Helvetica" w:cs="Helvetica"/>
          <w:color w:val="222222"/>
          <w:sz w:val="23"/>
          <w:szCs w:val="23"/>
        </w:rPr>
        <w:t>: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mn"/>
          <w:rFonts w:ascii="MathJax_Main" w:eastAsiaTheme="majorEastAsia" w:hAnsi="MathJax_Main" w:cs="Helvetica"/>
          <w:color w:val="222222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 w:cs="Helvetica"/>
          <w:color w:val="222222"/>
          <w:sz w:val="27"/>
          <w:szCs w:val="27"/>
          <w:bdr w:val="none" w:sz="0" w:space="0" w:color="auto" w:frame="1"/>
        </w:rPr>
        <w:t>−</w:t>
      </w:r>
      <w:r>
        <w:rPr>
          <w:rStyle w:val="mi"/>
          <w:rFonts w:ascii="MathJax_Math-italic" w:eastAsiaTheme="majorEastAsia" w:hAnsi="MathJax_Math-italic" w:cs="Helvetica"/>
          <w:color w:val="222222"/>
          <w:sz w:val="27"/>
          <w:szCs w:val="27"/>
          <w:bdr w:val="none" w:sz="0" w:space="0" w:color="auto" w:frame="1"/>
        </w:rPr>
        <w:t>R</w:t>
      </w:r>
      <w:r>
        <w:rPr>
          <w:rStyle w:val="mn"/>
          <w:rFonts w:ascii="MathJax_Main" w:eastAsiaTheme="majorEastAsia" w:hAnsi="MathJax_Main" w:cs="Helvetica"/>
          <w:color w:val="222222"/>
          <w:sz w:val="19"/>
          <w:szCs w:val="19"/>
          <w:bdr w:val="none" w:sz="0" w:space="0" w:color="auto" w:frame="1"/>
        </w:rPr>
        <w:t>²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Root mean squared error, similar to linear regression</w:t>
      </w:r>
    </w:p>
    <w:p w:rsidR="0045712B" w:rsidRDefault="0045712B" w:rsidP="00BB34C3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 xml:space="preserve">xerror: </w:t>
      </w:r>
      <w:r>
        <w:rPr>
          <w:rFonts w:ascii="Helvetica" w:hAnsi="Helvetica" w:cs="Helvetica"/>
          <w:color w:val="222222"/>
          <w:sz w:val="23"/>
          <w:szCs w:val="23"/>
        </w:rPr>
        <w:t>error on the observations from cross validation data</w:t>
      </w:r>
    </w:p>
    <w:p w:rsidR="0045712B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53" w:history="1">
        <w:r w:rsidR="0045712B" w:rsidRPr="002F5D5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http://stackoverflow.com/questions/9666212/how-to-compute-error-rate-from-a-decision-tree</w:t>
        </w:r>
      </w:hyperlink>
    </w:p>
    <w:p w:rsidR="0045712B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54" w:history="1">
        <w:r w:rsidR="0045712B" w:rsidRPr="002F5D5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http://www.link.ch/wp-content/uploads/2013/10/CrossValidationFinal.pdf</w:t>
        </w:r>
      </w:hyperlink>
    </w:p>
    <w:p w:rsidR="0045712B" w:rsidRDefault="0045712B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CE2F78" w:rsidRPr="005338EB" w:rsidRDefault="00CE2F78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CE2F78">
        <w:rPr>
          <w:rFonts w:asciiTheme="minorHAnsi" w:hAnsiTheme="minorHAnsi"/>
          <w:color w:val="000000"/>
          <w:szCs w:val="22"/>
          <w:shd w:val="clear" w:color="auto" w:fill="FFFFFF"/>
        </w:rPr>
        <w:sym w:font="Wingdings" w:char="F0E0"/>
      </w:r>
      <w:r w:rsidRPr="005338EB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Question: definition de "Root node error"?</w:t>
      </w:r>
    </w:p>
    <w:p w:rsidR="00CE2F78" w:rsidRPr="005338EB" w:rsidRDefault="00CE2F78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45712B" w:rsidRPr="005338EB" w:rsidRDefault="0045712B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5338EB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xstd</w:t>
      </w:r>
    </w:p>
    <w:p w:rsidR="00027891" w:rsidRPr="005338EB" w:rsidRDefault="0002789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027891" w:rsidRDefault="0002789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027891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Mélanger les lignes / colonnes d'un data frame</w:t>
      </w:r>
    </w:p>
    <w:p w:rsidR="00027891" w:rsidRDefault="0002789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027891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sym w:font="Wingdings" w:char="F0E0"/>
      </w: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Sample</w:t>
      </w:r>
    </w:p>
    <w:p w:rsidR="00027891" w:rsidRPr="00027891" w:rsidRDefault="00027891" w:rsidP="000278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027891">
        <w:rPr>
          <w:rFonts w:ascii="Consolas" w:hAnsi="Consolas" w:cs="Consolas"/>
          <w:color w:val="000000"/>
          <w:sz w:val="20"/>
          <w:szCs w:val="20"/>
        </w:rPr>
        <w:t>df2 &lt;- df1[sample(nrow(df1)),]</w:t>
      </w:r>
    </w:p>
    <w:p w:rsidR="00027891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55" w:history="1">
        <w:r w:rsidR="00027891" w:rsidRPr="002F5D5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http://stackoverflow.com/questions/6422273/how-to-randomize-or-permute-a-dataframe-rowwise-and-columnwise</w:t>
        </w:r>
      </w:hyperlink>
    </w:p>
    <w:p w:rsidR="00027891" w:rsidRDefault="00027891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1D61C1" w:rsidRPr="005338EB" w:rsidRDefault="001D61C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5338EB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Cross Validation pour random forest</w:t>
      </w:r>
    </w:p>
    <w:p w:rsidR="001D61C1" w:rsidRPr="005338EB" w:rsidRDefault="001D61C1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1D61C1">
        <w:rPr>
          <w:rFonts w:asciiTheme="minorHAnsi" w:hAnsiTheme="minorHAnsi"/>
          <w:color w:val="000000"/>
          <w:szCs w:val="22"/>
          <w:shd w:val="clear" w:color="auto" w:fill="FFFFFF"/>
        </w:rPr>
        <w:sym w:font="Wingdings" w:char="F0E0"/>
      </w:r>
      <w:r w:rsidRPr="005338EB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Pas forcément nécessaire !</w:t>
      </w:r>
    </w:p>
    <w:p w:rsidR="00580123" w:rsidRPr="005338EB" w:rsidRDefault="0058012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580123" w:rsidRDefault="00580123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 w:rsidRPr="00580123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Test sur des données de random forest</w:t>
      </w:r>
    </w:p>
    <w:p w:rsidR="00580123" w:rsidRPr="00580123" w:rsidRDefault="00580123" w:rsidP="005801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80123">
        <w:rPr>
          <w:rFonts w:ascii="Consolas" w:hAnsi="Consolas" w:cs="Consolas"/>
          <w:color w:val="000000"/>
          <w:sz w:val="20"/>
          <w:szCs w:val="20"/>
        </w:rPr>
        <w:t>library(randomForest)</w:t>
      </w:r>
    </w:p>
    <w:p w:rsidR="00580123" w:rsidRPr="00580123" w:rsidRDefault="00580123" w:rsidP="005801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80123">
        <w:rPr>
          <w:rFonts w:ascii="Consolas" w:hAnsi="Consolas" w:cs="Consolas"/>
          <w:color w:val="000000"/>
          <w:sz w:val="20"/>
          <w:szCs w:val="20"/>
        </w:rPr>
        <w:t>test  &lt;- iris[ c(</w:t>
      </w:r>
      <w:r w:rsidRPr="00580123">
        <w:rPr>
          <w:rFonts w:ascii="Consolas" w:hAnsi="Consolas" w:cs="Consolas"/>
          <w:color w:val="800000"/>
          <w:sz w:val="20"/>
          <w:szCs w:val="20"/>
        </w:rPr>
        <w:t>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10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0123">
        <w:rPr>
          <w:rFonts w:ascii="Consolas" w:hAnsi="Consolas" w:cs="Consolas"/>
          <w:color w:val="800000"/>
          <w:sz w:val="20"/>
          <w:szCs w:val="20"/>
        </w:rPr>
        <w:t>51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60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0123">
        <w:rPr>
          <w:rFonts w:ascii="Consolas" w:hAnsi="Consolas" w:cs="Consolas"/>
          <w:color w:val="800000"/>
          <w:sz w:val="20"/>
          <w:szCs w:val="20"/>
        </w:rPr>
        <w:t>101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110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80123">
        <w:rPr>
          <w:rFonts w:ascii="Consolas" w:hAnsi="Consolas" w:cs="Consolas"/>
          <w:color w:val="800000"/>
          <w:sz w:val="20"/>
          <w:szCs w:val="20"/>
        </w:rPr>
        <w:t>-5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]  </w:t>
      </w:r>
      <w:r w:rsidRPr="00580123">
        <w:rPr>
          <w:rFonts w:ascii="Consolas" w:hAnsi="Consolas" w:cs="Consolas"/>
          <w:color w:val="808080"/>
          <w:sz w:val="20"/>
          <w:szCs w:val="20"/>
        </w:rPr>
        <w:t># removed the Species column here.</w:t>
      </w:r>
    </w:p>
    <w:p w:rsidR="00580123" w:rsidRPr="00580123" w:rsidRDefault="00580123" w:rsidP="005801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80123">
        <w:rPr>
          <w:rFonts w:ascii="Consolas" w:hAnsi="Consolas" w:cs="Consolas"/>
          <w:color w:val="000000"/>
          <w:sz w:val="20"/>
          <w:szCs w:val="20"/>
        </w:rPr>
        <w:t>train &lt;- iris[ c(</w:t>
      </w:r>
      <w:r w:rsidRPr="00580123">
        <w:rPr>
          <w:rFonts w:ascii="Consolas" w:hAnsi="Consolas" w:cs="Consolas"/>
          <w:color w:val="800000"/>
          <w:sz w:val="20"/>
          <w:szCs w:val="20"/>
        </w:rPr>
        <w:t>11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50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0123">
        <w:rPr>
          <w:rFonts w:ascii="Consolas" w:hAnsi="Consolas" w:cs="Consolas"/>
          <w:color w:val="800000"/>
          <w:sz w:val="20"/>
          <w:szCs w:val="20"/>
        </w:rPr>
        <w:t>61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100</w:t>
      </w:r>
      <w:r w:rsidRPr="0058012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80123">
        <w:rPr>
          <w:rFonts w:ascii="Consolas" w:hAnsi="Consolas" w:cs="Consolas"/>
          <w:color w:val="800000"/>
          <w:sz w:val="20"/>
          <w:szCs w:val="20"/>
        </w:rPr>
        <w:t>111</w:t>
      </w:r>
      <w:r w:rsidRPr="00580123">
        <w:rPr>
          <w:rFonts w:ascii="Consolas" w:hAnsi="Consolas" w:cs="Consolas"/>
          <w:color w:val="000000"/>
          <w:sz w:val="20"/>
          <w:szCs w:val="20"/>
        </w:rPr>
        <w:t>:</w:t>
      </w:r>
      <w:r w:rsidRPr="00580123">
        <w:rPr>
          <w:rFonts w:ascii="Consolas" w:hAnsi="Consolas" w:cs="Consolas"/>
          <w:color w:val="800000"/>
          <w:sz w:val="20"/>
          <w:szCs w:val="20"/>
        </w:rPr>
        <w:t>150</w:t>
      </w:r>
      <w:r w:rsidRPr="00580123">
        <w:rPr>
          <w:rFonts w:ascii="Consolas" w:hAnsi="Consolas" w:cs="Consolas"/>
          <w:color w:val="000000"/>
          <w:sz w:val="20"/>
          <w:szCs w:val="20"/>
        </w:rPr>
        <w:t>), ]</w:t>
      </w:r>
    </w:p>
    <w:p w:rsidR="00580123" w:rsidRPr="00580123" w:rsidRDefault="00580123" w:rsidP="005801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80123">
        <w:rPr>
          <w:rFonts w:ascii="Consolas" w:hAnsi="Consolas" w:cs="Consolas"/>
          <w:color w:val="000000"/>
          <w:sz w:val="20"/>
          <w:szCs w:val="20"/>
        </w:rPr>
        <w:t>r &lt;- randomForest(Species ~., data=train, importance=</w:t>
      </w:r>
      <w:r w:rsidRPr="00580123">
        <w:rPr>
          <w:rFonts w:ascii="Consolas" w:hAnsi="Consolas" w:cs="Consolas"/>
          <w:color w:val="800000"/>
          <w:sz w:val="20"/>
          <w:szCs w:val="20"/>
        </w:rPr>
        <w:t>TRUE</w:t>
      </w:r>
      <w:r w:rsidRPr="00580123">
        <w:rPr>
          <w:rFonts w:ascii="Consolas" w:hAnsi="Consolas" w:cs="Consolas"/>
          <w:color w:val="000000"/>
          <w:sz w:val="20"/>
          <w:szCs w:val="20"/>
        </w:rPr>
        <w:t>, do.trace=</w:t>
      </w:r>
      <w:r w:rsidRPr="00580123">
        <w:rPr>
          <w:rFonts w:ascii="Consolas" w:hAnsi="Consolas" w:cs="Consolas"/>
          <w:color w:val="800000"/>
          <w:sz w:val="20"/>
          <w:szCs w:val="20"/>
        </w:rPr>
        <w:t>100</w:t>
      </w:r>
      <w:r w:rsidRPr="00580123">
        <w:rPr>
          <w:rFonts w:ascii="Consolas" w:hAnsi="Consolas" w:cs="Consolas"/>
          <w:color w:val="000000"/>
          <w:sz w:val="20"/>
          <w:szCs w:val="20"/>
        </w:rPr>
        <w:t>)</w:t>
      </w:r>
    </w:p>
    <w:p w:rsidR="00580123" w:rsidRPr="00580123" w:rsidRDefault="00580123" w:rsidP="005801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93318"/>
          <w:sz w:val="20"/>
          <w:szCs w:val="20"/>
        </w:rPr>
      </w:pPr>
      <w:r w:rsidRPr="00580123">
        <w:rPr>
          <w:rFonts w:ascii="Consolas" w:hAnsi="Consolas" w:cs="Consolas"/>
          <w:color w:val="000000"/>
          <w:sz w:val="20"/>
          <w:szCs w:val="20"/>
        </w:rPr>
        <w:t>predict(r, test)</w:t>
      </w:r>
    </w:p>
    <w:p w:rsidR="00580123" w:rsidRDefault="00224FBF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56" w:history="1">
        <w:r w:rsidR="00580123" w:rsidRPr="002F5D5D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http://stackoverflow.com/questions/17479632/random-forests-does-it-make-any-difference-if-the-test-set-is-also-labeled</w:t>
        </w:r>
      </w:hyperlink>
    </w:p>
    <w:p w:rsidR="001F1C62" w:rsidRDefault="001F1C62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B84C02" w:rsidRDefault="00B84C02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</w:rPr>
        <w:t>Visualisation d'une regression multiple</w:t>
      </w:r>
    </w:p>
    <w:p w:rsidR="00B84C02" w:rsidRDefault="00B84C02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hyperlink r:id="rId57" w:history="1">
        <w:r w:rsidRPr="00715611">
          <w:rPr>
            <w:rStyle w:val="Hyperlink"/>
            <w:rFonts w:asciiTheme="minorHAnsi" w:hAnsiTheme="minorHAnsi"/>
            <w:szCs w:val="22"/>
            <w:shd w:val="clear" w:color="auto" w:fill="FFFFFF"/>
          </w:rPr>
          <w:t>http://stats.stackexchange.com/questions/89747/how-to-describe-or-visualize-a-multiple-linear-regression-model</w:t>
        </w:r>
      </w:hyperlink>
    </w:p>
    <w:p w:rsidR="00B84C02" w:rsidRDefault="00C7673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+++</w:t>
      </w:r>
    </w:p>
    <w:p w:rsidR="00C7673A" w:rsidRDefault="00C7673A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3479C7" w:rsidRDefault="003479C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</w:rPr>
        <w:t>Executer un string comme commande</w:t>
      </w:r>
    </w:p>
    <w:p w:rsidR="003479C7" w:rsidRDefault="003479C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a = 1</w:t>
      </w:r>
    </w:p>
    <w:p w:rsidR="003479C7" w:rsidRDefault="003479C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b = 2</w:t>
      </w:r>
    </w:p>
    <w:p w:rsidR="003479C7" w:rsidRDefault="003479C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c = parse(text = "log(a + b)")</w:t>
      </w:r>
    </w:p>
    <w:p w:rsidR="003479C7" w:rsidRDefault="003479C7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  <w:r>
        <w:rPr>
          <w:rFonts w:asciiTheme="minorHAnsi" w:hAnsiTheme="minorHAnsi"/>
          <w:color w:val="000000"/>
          <w:szCs w:val="22"/>
          <w:shd w:val="clear" w:color="auto" w:fill="FFFFFF"/>
        </w:rPr>
        <w:t>eval(c)</w:t>
      </w:r>
    </w:p>
    <w:p w:rsidR="00FC5D36" w:rsidRDefault="00FC5D36" w:rsidP="00BB34C3">
      <w:pPr>
        <w:rPr>
          <w:rFonts w:asciiTheme="minorHAnsi" w:hAnsiTheme="minorHAnsi"/>
          <w:color w:val="000000"/>
          <w:szCs w:val="22"/>
          <w:shd w:val="clear" w:color="auto" w:fill="FFFFFF"/>
        </w:rPr>
      </w:pPr>
    </w:p>
    <w:p w:rsidR="00FC5D36" w:rsidRPr="00FC5D36" w:rsidRDefault="00FC5D36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  <w:r w:rsidRPr="00FC5D36"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Raccourcis de code R studio</w:t>
      </w:r>
    </w:p>
    <w:p w:rsidR="00FC5D36" w:rsidRPr="00FC5D36" w:rsidRDefault="00FC5D36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58" w:history="1">
        <w:r w:rsidRPr="00FC5D36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https://support.rstudio.com/hc/en-us/articles/200484568-Code-Folding-and-Sections</w:t>
        </w:r>
      </w:hyperlink>
    </w:p>
    <w:p w:rsidR="00FC5D36" w:rsidRDefault="00FC5D36" w:rsidP="00BB34C3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</w:p>
    <w:p w:rsidR="00FC5D36" w:rsidRDefault="00FC5D36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t>Premier TRUE d'un vecteur booléen</w:t>
      </w:r>
    </w:p>
    <w:p w:rsidR="00FC5D36" w:rsidRPr="00FC5D36" w:rsidRDefault="00FC5D36" w:rsidP="00FC5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C5D36">
        <w:rPr>
          <w:rFonts w:ascii="Courier New" w:hAnsi="Courier New" w:cs="Courier New"/>
          <w:color w:val="000000"/>
          <w:sz w:val="20"/>
          <w:szCs w:val="20"/>
        </w:rPr>
        <w:t>min(which(lv == TRUE))</w:t>
      </w:r>
    </w:p>
    <w:p w:rsidR="00FC5D36" w:rsidRDefault="00FC5D36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AF4798" w:rsidRDefault="00AF4798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  <w:lastRenderedPageBreak/>
        <w:t>Visualisation d'une matrice de corrélation</w:t>
      </w:r>
    </w:p>
    <w:p w:rsidR="00AF4798" w:rsidRDefault="00AF4798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hyperlink r:id="rId59" w:history="1">
        <w:r w:rsidRPr="00715611">
          <w:rPr>
            <w:rStyle w:val="Hyperlink"/>
            <w:rFonts w:asciiTheme="minorHAnsi" w:hAnsiTheme="minorHAnsi"/>
            <w:szCs w:val="22"/>
            <w:shd w:val="clear" w:color="auto" w:fill="FFFFFF"/>
            <w:lang w:val="fr-FR"/>
          </w:rPr>
          <w:t>http://www.sthda.com/english/wiki/correlation-matrix-a-quick-start-guide-to-analyze-format-and-visualize-a-correlation-matrix-using-r-software</w:t>
        </w:r>
      </w:hyperlink>
    </w:p>
    <w:p w:rsidR="00AF4798" w:rsidRPr="00AF4798" w:rsidRDefault="0057275F" w:rsidP="00BB34C3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++</w:t>
      </w:r>
    </w:p>
    <w:sectPr w:rsidR="00AF4798" w:rsidRPr="00AF4798" w:rsidSect="00386CC5">
      <w:pgSz w:w="12240" w:h="15840"/>
      <w:pgMar w:top="1417" w:right="1417" w:bottom="1417" w:left="1417" w:header="1049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6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>
    <w:nsid w:val="425C7889"/>
    <w:multiLevelType w:val="multilevel"/>
    <w:tmpl w:val="0409001F"/>
    <w:numStyleLink w:val="111111"/>
  </w:abstractNum>
  <w:abstractNum w:abstractNumId="19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7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26"/>
  </w:num>
  <w:num w:numId="5">
    <w:abstractNumId w:val="22"/>
  </w:num>
  <w:num w:numId="6">
    <w:abstractNumId w:val="1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8"/>
  </w:num>
  <w:num w:numId="20">
    <w:abstractNumId w:val="25"/>
  </w:num>
  <w:num w:numId="21">
    <w:abstractNumId w:val="24"/>
  </w:num>
  <w:num w:numId="22">
    <w:abstractNumId w:val="20"/>
  </w:num>
  <w:num w:numId="23">
    <w:abstractNumId w:val="28"/>
  </w:num>
  <w:num w:numId="24">
    <w:abstractNumId w:val="10"/>
  </w:num>
  <w:num w:numId="25">
    <w:abstractNumId w:val="15"/>
  </w:num>
  <w:num w:numId="26">
    <w:abstractNumId w:val="13"/>
  </w:num>
  <w:num w:numId="27">
    <w:abstractNumId w:val="16"/>
  </w:num>
  <w:num w:numId="28">
    <w:abstractNumId w:val="19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compat/>
  <w:rsids>
    <w:rsidRoot w:val="00386CC5"/>
    <w:rsid w:val="00027891"/>
    <w:rsid w:val="000319AA"/>
    <w:rsid w:val="00032391"/>
    <w:rsid w:val="00076C0B"/>
    <w:rsid w:val="00094927"/>
    <w:rsid w:val="000963BA"/>
    <w:rsid w:val="000A07F2"/>
    <w:rsid w:val="000E220A"/>
    <w:rsid w:val="000E3AEE"/>
    <w:rsid w:val="000F2BAB"/>
    <w:rsid w:val="00104193"/>
    <w:rsid w:val="00111979"/>
    <w:rsid w:val="00113E25"/>
    <w:rsid w:val="00136D96"/>
    <w:rsid w:val="00141A01"/>
    <w:rsid w:val="00145881"/>
    <w:rsid w:val="00173DAD"/>
    <w:rsid w:val="001A1146"/>
    <w:rsid w:val="001A3744"/>
    <w:rsid w:val="001C2192"/>
    <w:rsid w:val="001D0571"/>
    <w:rsid w:val="001D61C1"/>
    <w:rsid w:val="001E1894"/>
    <w:rsid w:val="001F1C62"/>
    <w:rsid w:val="00224FBF"/>
    <w:rsid w:val="00251A1D"/>
    <w:rsid w:val="00272713"/>
    <w:rsid w:val="002B61DD"/>
    <w:rsid w:val="002C08AE"/>
    <w:rsid w:val="002E4DFC"/>
    <w:rsid w:val="002F5A43"/>
    <w:rsid w:val="0031041E"/>
    <w:rsid w:val="0033779A"/>
    <w:rsid w:val="003458ED"/>
    <w:rsid w:val="003479C7"/>
    <w:rsid w:val="00353962"/>
    <w:rsid w:val="0036095D"/>
    <w:rsid w:val="003842B9"/>
    <w:rsid w:val="00386CC5"/>
    <w:rsid w:val="003921BF"/>
    <w:rsid w:val="003B0AC1"/>
    <w:rsid w:val="003C7FA4"/>
    <w:rsid w:val="004203F1"/>
    <w:rsid w:val="00421BC2"/>
    <w:rsid w:val="004400E9"/>
    <w:rsid w:val="0045712B"/>
    <w:rsid w:val="00464A19"/>
    <w:rsid w:val="004D4237"/>
    <w:rsid w:val="00506EA5"/>
    <w:rsid w:val="00515B2B"/>
    <w:rsid w:val="005338EB"/>
    <w:rsid w:val="005525DF"/>
    <w:rsid w:val="0057275F"/>
    <w:rsid w:val="00580123"/>
    <w:rsid w:val="006541BD"/>
    <w:rsid w:val="00662841"/>
    <w:rsid w:val="00662C30"/>
    <w:rsid w:val="006B276B"/>
    <w:rsid w:val="006F0311"/>
    <w:rsid w:val="0071241E"/>
    <w:rsid w:val="00776D78"/>
    <w:rsid w:val="00811777"/>
    <w:rsid w:val="00817840"/>
    <w:rsid w:val="0087190C"/>
    <w:rsid w:val="008818CC"/>
    <w:rsid w:val="00884081"/>
    <w:rsid w:val="00887E52"/>
    <w:rsid w:val="008B3D63"/>
    <w:rsid w:val="00932A52"/>
    <w:rsid w:val="00952F89"/>
    <w:rsid w:val="0098370A"/>
    <w:rsid w:val="009B01A2"/>
    <w:rsid w:val="009C21EB"/>
    <w:rsid w:val="009D05A9"/>
    <w:rsid w:val="009D333D"/>
    <w:rsid w:val="009E4585"/>
    <w:rsid w:val="009F62DB"/>
    <w:rsid w:val="00A10107"/>
    <w:rsid w:val="00A121F1"/>
    <w:rsid w:val="00A826C4"/>
    <w:rsid w:val="00A90F54"/>
    <w:rsid w:val="00AC26FE"/>
    <w:rsid w:val="00AF4798"/>
    <w:rsid w:val="00B33328"/>
    <w:rsid w:val="00B44AE4"/>
    <w:rsid w:val="00B76ACA"/>
    <w:rsid w:val="00B84C02"/>
    <w:rsid w:val="00B92167"/>
    <w:rsid w:val="00BA54DA"/>
    <w:rsid w:val="00BB0CE6"/>
    <w:rsid w:val="00BB34C3"/>
    <w:rsid w:val="00BD0CFB"/>
    <w:rsid w:val="00BD0FB5"/>
    <w:rsid w:val="00BF534A"/>
    <w:rsid w:val="00C00E6C"/>
    <w:rsid w:val="00C21D21"/>
    <w:rsid w:val="00C30473"/>
    <w:rsid w:val="00C52B99"/>
    <w:rsid w:val="00C7673A"/>
    <w:rsid w:val="00CD1D80"/>
    <w:rsid w:val="00CD31F2"/>
    <w:rsid w:val="00CE2F78"/>
    <w:rsid w:val="00D30A00"/>
    <w:rsid w:val="00D849A0"/>
    <w:rsid w:val="00DE0764"/>
    <w:rsid w:val="00E24AEA"/>
    <w:rsid w:val="00E25D7A"/>
    <w:rsid w:val="00E34764"/>
    <w:rsid w:val="00E4550D"/>
    <w:rsid w:val="00E71532"/>
    <w:rsid w:val="00E95CDF"/>
    <w:rsid w:val="00EA60E8"/>
    <w:rsid w:val="00EB3F3D"/>
    <w:rsid w:val="00EB4AF0"/>
    <w:rsid w:val="00EC7D4E"/>
    <w:rsid w:val="00F10498"/>
    <w:rsid w:val="00F82505"/>
    <w:rsid w:val="00F95E5C"/>
    <w:rsid w:val="00FB2C96"/>
    <w:rsid w:val="00FC5D36"/>
    <w:rsid w:val="00FD3765"/>
    <w:rsid w:val="00FD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86CC5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386CC5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386CC5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86CC5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386CC5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86CC5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386C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386C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386C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386C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CC5"/>
    <w:rPr>
      <w:rFonts w:ascii="Henderson BCG Serif" w:eastAsia="Times New Roman" w:hAnsi="Henderson BCG Serif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86CC5"/>
    <w:rPr>
      <w:rFonts w:ascii="Henderson BCG Serif" w:eastAsia="Times New Roman" w:hAnsi="Henderson BCG Serif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386CC5"/>
    <w:rPr>
      <w:rFonts w:ascii="Henderson BCG Serif" w:eastAsia="Times New Roman" w:hAnsi="Henderson BCG Serif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386CC5"/>
    <w:rPr>
      <w:rFonts w:ascii="Henderson BCG Serif" w:eastAsia="Times New Roman" w:hAnsi="Henderson BCG Serif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386CC5"/>
    <w:rPr>
      <w:rFonts w:ascii="Henderson BCG Serif" w:eastAsia="Times New Roman" w:hAnsi="Henderson BCG Serif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86CC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86CC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386C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386C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NoList"/>
    <w:semiHidden/>
    <w:rsid w:val="00386CC5"/>
    <w:pPr>
      <w:numPr>
        <w:numId w:val="18"/>
      </w:numPr>
    </w:pPr>
  </w:style>
  <w:style w:type="numbering" w:styleId="1ai">
    <w:name w:val="Outline List 1"/>
    <w:basedOn w:val="NoList"/>
    <w:semiHidden/>
    <w:rsid w:val="00386CC5"/>
    <w:pPr>
      <w:numPr>
        <w:numId w:val="20"/>
      </w:numPr>
    </w:pPr>
  </w:style>
  <w:style w:type="numbering" w:styleId="ArticleSection">
    <w:name w:val="Outline List 3"/>
    <w:basedOn w:val="NoList"/>
    <w:semiHidden/>
    <w:rsid w:val="00386CC5"/>
    <w:pPr>
      <w:numPr>
        <w:numId w:val="21"/>
      </w:numPr>
    </w:pPr>
  </w:style>
  <w:style w:type="paragraph" w:styleId="BlockText">
    <w:name w:val="Block Text"/>
    <w:basedOn w:val="Normal"/>
    <w:semiHidden/>
    <w:rsid w:val="00386CC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86CC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BodyText2">
    <w:name w:val="Body Text 2"/>
    <w:basedOn w:val="Normal"/>
    <w:link w:val="BodyText2Char"/>
    <w:semiHidden/>
    <w:rsid w:val="00386C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BodyText3">
    <w:name w:val="Body Text 3"/>
    <w:basedOn w:val="Normal"/>
    <w:link w:val="BodyText3Char"/>
    <w:semiHidden/>
    <w:rsid w:val="00386C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86CC5"/>
    <w:rPr>
      <w:rFonts w:ascii="Henderson BCG Serif" w:eastAsia="Times New Roman" w:hAnsi="Henderson BCG Serif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86CC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86CC5"/>
  </w:style>
  <w:style w:type="paragraph" w:styleId="BodyTextIndent">
    <w:name w:val="Body Text Indent"/>
    <w:basedOn w:val="Normal"/>
    <w:link w:val="BodyTextIndentChar"/>
    <w:semiHidden/>
    <w:rsid w:val="00386C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386CC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86CC5"/>
  </w:style>
  <w:style w:type="paragraph" w:styleId="BodyTextIndent2">
    <w:name w:val="Body Text Indent 2"/>
    <w:basedOn w:val="Normal"/>
    <w:link w:val="BodyTextIndent2Char"/>
    <w:semiHidden/>
    <w:rsid w:val="00386C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386C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86CC5"/>
    <w:rPr>
      <w:rFonts w:ascii="Henderson BCG Serif" w:eastAsia="Times New Roman" w:hAnsi="Henderson BCG Serif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386CC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Date">
    <w:name w:val="Date"/>
    <w:basedOn w:val="Normal"/>
    <w:next w:val="Normal"/>
    <w:link w:val="DateChar"/>
    <w:semiHidden/>
    <w:rsid w:val="00386CC5"/>
  </w:style>
  <w:style w:type="character" w:customStyle="1" w:styleId="DateChar">
    <w:name w:val="Date Char"/>
    <w:basedOn w:val="DefaultParagraphFont"/>
    <w:link w:val="Date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E-mailSignature">
    <w:name w:val="E-mail Signature"/>
    <w:basedOn w:val="Normal"/>
    <w:link w:val="E-mailSignatureChar"/>
    <w:semiHidden/>
    <w:rsid w:val="00386CC5"/>
  </w:style>
  <w:style w:type="character" w:customStyle="1" w:styleId="E-mailSignatureChar">
    <w:name w:val="E-mail Signature Char"/>
    <w:basedOn w:val="DefaultParagraphFont"/>
    <w:link w:val="E-mailSignature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EnvelopeAddress">
    <w:name w:val="envelope address"/>
    <w:basedOn w:val="Normal"/>
    <w:semiHidden/>
    <w:rsid w:val="00386CC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386CC5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386CC5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86C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Header">
    <w:name w:val="header"/>
    <w:basedOn w:val="Normal"/>
    <w:link w:val="HeaderChar"/>
    <w:semiHidden/>
    <w:rsid w:val="00386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86CC5"/>
    <w:rPr>
      <w:rFonts w:ascii="Henderson BCG Serif" w:eastAsia="Times New Roman" w:hAnsi="Henderson BCG Serif" w:cs="Times New Roman"/>
      <w:szCs w:val="24"/>
    </w:rPr>
  </w:style>
  <w:style w:type="character" w:styleId="HTMLAcronym">
    <w:name w:val="HTML Acronym"/>
    <w:basedOn w:val="DefaultParagraphFont"/>
    <w:semiHidden/>
    <w:rsid w:val="00386CC5"/>
  </w:style>
  <w:style w:type="paragraph" w:styleId="HTMLAddress">
    <w:name w:val="HTML Address"/>
    <w:basedOn w:val="Normal"/>
    <w:link w:val="HTMLAddressChar"/>
    <w:semiHidden/>
    <w:rsid w:val="00386CC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86CC5"/>
    <w:rPr>
      <w:rFonts w:ascii="Henderson BCG Serif" w:eastAsia="Times New Roman" w:hAnsi="Henderson BCG Serif" w:cs="Times New Roman"/>
      <w:i/>
      <w:iCs/>
      <w:szCs w:val="24"/>
    </w:rPr>
  </w:style>
  <w:style w:type="character" w:styleId="HTMLCite">
    <w:name w:val="HTML Cite"/>
    <w:basedOn w:val="DefaultParagraphFont"/>
    <w:semiHidden/>
    <w:rsid w:val="00386CC5"/>
    <w:rPr>
      <w:i/>
      <w:iCs/>
    </w:rPr>
  </w:style>
  <w:style w:type="character" w:styleId="HTMLCode">
    <w:name w:val="HTML Code"/>
    <w:basedOn w:val="DefaultParagraphFont"/>
    <w:uiPriority w:val="99"/>
    <w:semiHidden/>
    <w:rsid w:val="00386CC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86CC5"/>
    <w:rPr>
      <w:i/>
      <w:iCs/>
    </w:rPr>
  </w:style>
  <w:style w:type="character" w:styleId="HTMLKeyboard">
    <w:name w:val="HTML Keyboard"/>
    <w:basedOn w:val="DefaultParagraphFont"/>
    <w:semiHidden/>
    <w:rsid w:val="00386CC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86CC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CC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86CC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86CC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86CC5"/>
    <w:rPr>
      <w:i/>
      <w:iCs/>
    </w:rPr>
  </w:style>
  <w:style w:type="character" w:styleId="Hyperlink">
    <w:name w:val="Hyperlink"/>
    <w:basedOn w:val="DefaultParagraphFont"/>
    <w:semiHidden/>
    <w:rsid w:val="00386CC5"/>
    <w:rPr>
      <w:color w:val="0000FF"/>
      <w:u w:val="single"/>
    </w:rPr>
  </w:style>
  <w:style w:type="character" w:styleId="LineNumber">
    <w:name w:val="line number"/>
    <w:basedOn w:val="DefaultParagraphFont"/>
    <w:semiHidden/>
    <w:rsid w:val="00386CC5"/>
  </w:style>
  <w:style w:type="paragraph" w:styleId="List">
    <w:name w:val="List"/>
    <w:basedOn w:val="Normal"/>
    <w:semiHidden/>
    <w:rsid w:val="00386CC5"/>
    <w:pPr>
      <w:ind w:left="360" w:hanging="360"/>
    </w:pPr>
  </w:style>
  <w:style w:type="paragraph" w:styleId="List2">
    <w:name w:val="List 2"/>
    <w:basedOn w:val="Normal"/>
    <w:semiHidden/>
    <w:rsid w:val="00386CC5"/>
    <w:pPr>
      <w:ind w:left="720" w:hanging="360"/>
    </w:pPr>
  </w:style>
  <w:style w:type="paragraph" w:styleId="List3">
    <w:name w:val="List 3"/>
    <w:basedOn w:val="Normal"/>
    <w:semiHidden/>
    <w:rsid w:val="00386CC5"/>
    <w:pPr>
      <w:ind w:left="1080" w:hanging="360"/>
    </w:pPr>
  </w:style>
  <w:style w:type="paragraph" w:styleId="List4">
    <w:name w:val="List 4"/>
    <w:basedOn w:val="Normal"/>
    <w:semiHidden/>
    <w:rsid w:val="00386CC5"/>
    <w:pPr>
      <w:ind w:left="1440" w:hanging="360"/>
    </w:pPr>
  </w:style>
  <w:style w:type="paragraph" w:styleId="List5">
    <w:name w:val="List 5"/>
    <w:basedOn w:val="Normal"/>
    <w:semiHidden/>
    <w:rsid w:val="00386CC5"/>
    <w:pPr>
      <w:ind w:left="1800" w:hanging="360"/>
    </w:pPr>
  </w:style>
  <w:style w:type="paragraph" w:styleId="ListBullet">
    <w:name w:val="List Bullet"/>
    <w:basedOn w:val="Normal"/>
    <w:semiHidden/>
    <w:rsid w:val="00386CC5"/>
    <w:pPr>
      <w:numPr>
        <w:numId w:val="8"/>
      </w:numPr>
    </w:pPr>
  </w:style>
  <w:style w:type="paragraph" w:styleId="ListBullet2">
    <w:name w:val="List Bullet 2"/>
    <w:basedOn w:val="Normal"/>
    <w:semiHidden/>
    <w:rsid w:val="00386CC5"/>
    <w:pPr>
      <w:numPr>
        <w:numId w:val="9"/>
      </w:numPr>
    </w:pPr>
  </w:style>
  <w:style w:type="paragraph" w:styleId="ListBullet3">
    <w:name w:val="List Bullet 3"/>
    <w:basedOn w:val="Normal"/>
    <w:semiHidden/>
    <w:rsid w:val="00386CC5"/>
    <w:pPr>
      <w:numPr>
        <w:numId w:val="10"/>
      </w:numPr>
    </w:pPr>
  </w:style>
  <w:style w:type="paragraph" w:styleId="ListBullet4">
    <w:name w:val="List Bullet 4"/>
    <w:basedOn w:val="Normal"/>
    <w:semiHidden/>
    <w:rsid w:val="00386CC5"/>
    <w:pPr>
      <w:numPr>
        <w:numId w:val="11"/>
      </w:numPr>
    </w:pPr>
  </w:style>
  <w:style w:type="paragraph" w:styleId="ListBullet5">
    <w:name w:val="List Bullet 5"/>
    <w:basedOn w:val="Normal"/>
    <w:semiHidden/>
    <w:rsid w:val="00386CC5"/>
    <w:pPr>
      <w:numPr>
        <w:numId w:val="12"/>
      </w:numPr>
    </w:pPr>
  </w:style>
  <w:style w:type="paragraph" w:styleId="ListContinue">
    <w:name w:val="List Continue"/>
    <w:basedOn w:val="Normal"/>
    <w:semiHidden/>
    <w:rsid w:val="00386CC5"/>
    <w:pPr>
      <w:spacing w:after="120"/>
      <w:ind w:left="360"/>
    </w:pPr>
  </w:style>
  <w:style w:type="paragraph" w:styleId="ListContinue2">
    <w:name w:val="List Continue 2"/>
    <w:basedOn w:val="Normal"/>
    <w:semiHidden/>
    <w:rsid w:val="00386CC5"/>
    <w:pPr>
      <w:spacing w:after="120"/>
      <w:ind w:left="720"/>
    </w:pPr>
  </w:style>
  <w:style w:type="paragraph" w:styleId="ListContinue3">
    <w:name w:val="List Continue 3"/>
    <w:basedOn w:val="Normal"/>
    <w:semiHidden/>
    <w:rsid w:val="00386CC5"/>
    <w:pPr>
      <w:spacing w:after="120"/>
      <w:ind w:left="1080"/>
    </w:pPr>
  </w:style>
  <w:style w:type="paragraph" w:styleId="ListContinue4">
    <w:name w:val="List Continue 4"/>
    <w:basedOn w:val="Normal"/>
    <w:semiHidden/>
    <w:rsid w:val="00386CC5"/>
    <w:pPr>
      <w:spacing w:after="120"/>
      <w:ind w:left="1440"/>
    </w:pPr>
  </w:style>
  <w:style w:type="paragraph" w:styleId="ListContinue5">
    <w:name w:val="List Continue 5"/>
    <w:basedOn w:val="Normal"/>
    <w:semiHidden/>
    <w:rsid w:val="00386CC5"/>
    <w:pPr>
      <w:spacing w:after="120"/>
      <w:ind w:left="1800"/>
    </w:pPr>
  </w:style>
  <w:style w:type="paragraph" w:styleId="ListNumber">
    <w:name w:val="List Number"/>
    <w:basedOn w:val="Normal"/>
    <w:semiHidden/>
    <w:rsid w:val="00386CC5"/>
    <w:pPr>
      <w:numPr>
        <w:numId w:val="13"/>
      </w:numPr>
    </w:pPr>
  </w:style>
  <w:style w:type="paragraph" w:styleId="ListNumber2">
    <w:name w:val="List Number 2"/>
    <w:basedOn w:val="Normal"/>
    <w:semiHidden/>
    <w:rsid w:val="00386CC5"/>
    <w:pPr>
      <w:numPr>
        <w:numId w:val="14"/>
      </w:numPr>
    </w:pPr>
  </w:style>
  <w:style w:type="paragraph" w:styleId="ListNumber3">
    <w:name w:val="List Number 3"/>
    <w:basedOn w:val="Normal"/>
    <w:semiHidden/>
    <w:rsid w:val="00386CC5"/>
    <w:pPr>
      <w:numPr>
        <w:numId w:val="15"/>
      </w:numPr>
    </w:pPr>
  </w:style>
  <w:style w:type="paragraph" w:styleId="ListNumber4">
    <w:name w:val="List Number 4"/>
    <w:basedOn w:val="Normal"/>
    <w:semiHidden/>
    <w:rsid w:val="00386CC5"/>
    <w:pPr>
      <w:numPr>
        <w:numId w:val="16"/>
      </w:numPr>
    </w:pPr>
  </w:style>
  <w:style w:type="paragraph" w:styleId="ListNumber5">
    <w:name w:val="List Number 5"/>
    <w:basedOn w:val="Normal"/>
    <w:semiHidden/>
    <w:rsid w:val="00386CC5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386C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386CC5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386CC5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386CC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386CC5"/>
  </w:style>
  <w:style w:type="character" w:customStyle="1" w:styleId="NoteHeadingChar">
    <w:name w:val="Note Heading Char"/>
    <w:basedOn w:val="DefaultParagraphFont"/>
    <w:link w:val="NoteHeading"/>
    <w:semiHidden/>
    <w:rsid w:val="00386CC5"/>
    <w:rPr>
      <w:rFonts w:ascii="Henderson BCG Serif" w:eastAsia="Times New Roman" w:hAnsi="Henderson BCG Serif" w:cs="Times New Roman"/>
      <w:szCs w:val="24"/>
    </w:rPr>
  </w:style>
  <w:style w:type="character" w:styleId="PageNumber">
    <w:name w:val="page number"/>
    <w:basedOn w:val="DefaultParagraphFont"/>
    <w:semiHidden/>
    <w:rsid w:val="00386CC5"/>
  </w:style>
  <w:style w:type="paragraph" w:styleId="PlainText">
    <w:name w:val="Plain Text"/>
    <w:basedOn w:val="Normal"/>
    <w:link w:val="PlainTextChar"/>
    <w:semiHidden/>
    <w:rsid w:val="00386CC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86CC5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86CC5"/>
  </w:style>
  <w:style w:type="character" w:customStyle="1" w:styleId="SalutationChar">
    <w:name w:val="Salutation Char"/>
    <w:basedOn w:val="DefaultParagraphFont"/>
    <w:link w:val="Salutation"/>
    <w:semiHidden/>
    <w:rsid w:val="00386CC5"/>
    <w:rPr>
      <w:rFonts w:ascii="Henderson BCG Serif" w:eastAsia="Times New Roman" w:hAnsi="Henderson BCG Serif" w:cs="Times New Roman"/>
      <w:szCs w:val="24"/>
    </w:rPr>
  </w:style>
  <w:style w:type="paragraph" w:styleId="Signature">
    <w:name w:val="Signature"/>
    <w:basedOn w:val="Normal"/>
    <w:link w:val="SignatureChar"/>
    <w:semiHidden/>
    <w:rsid w:val="00386CC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386CC5"/>
    <w:rPr>
      <w:rFonts w:ascii="Henderson BCG Serif" w:eastAsia="Times New Roman" w:hAnsi="Henderson BCG Serif" w:cs="Times New Roman"/>
      <w:szCs w:val="24"/>
    </w:rPr>
  </w:style>
  <w:style w:type="table" w:styleId="Table3Deffects1">
    <w:name w:val="Table 3D effects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86CC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386CC5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386CC5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386CC5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386CC5"/>
  </w:style>
  <w:style w:type="paragraph" w:styleId="Caption">
    <w:name w:val="caption"/>
    <w:basedOn w:val="Normal"/>
    <w:next w:val="Normal"/>
    <w:uiPriority w:val="35"/>
    <w:semiHidden/>
    <w:unhideWhenUsed/>
    <w:rsid w:val="00386CC5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olorfulGrid1">
    <w:name w:val="Colorful Grid1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6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C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CC5"/>
    <w:rPr>
      <w:rFonts w:ascii="Henderson BCG Serif" w:eastAsia="Times New Roman" w:hAnsi="Henderson BCG Serif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CC5"/>
    <w:rPr>
      <w:b/>
      <w:bCs/>
    </w:rPr>
  </w:style>
  <w:style w:type="table" w:customStyle="1" w:styleId="DarkList1">
    <w:name w:val="Dark List1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86CC5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86C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6CC5"/>
    <w:rPr>
      <w:rFonts w:ascii="Tahoma" w:eastAsia="Times New Roman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386C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6CC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CC5"/>
    <w:rPr>
      <w:rFonts w:ascii="Henderson BCG Serif" w:eastAsia="Times New Roman" w:hAnsi="Henderson BCG Serif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6C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CC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CC5"/>
    <w:rPr>
      <w:rFonts w:ascii="Henderson BCG Serif" w:eastAsia="Times New Roman" w:hAnsi="Henderson BCG Serif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6CC5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6CC5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6CC5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6CC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6CC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6CC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6CC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6CC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6CC5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6CC5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86CC5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386C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6CC5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86CC5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86C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86C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86CC5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6CC5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6CC5"/>
  </w:style>
  <w:style w:type="paragraph" w:styleId="TOAHeading">
    <w:name w:val="toa heading"/>
    <w:basedOn w:val="Normal"/>
    <w:next w:val="Normal"/>
    <w:uiPriority w:val="99"/>
    <w:semiHidden/>
    <w:unhideWhenUsed/>
    <w:rsid w:val="00386CC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6C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86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6C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86C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6C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6C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6C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6C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6C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386CC5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C5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rsid w:val="00386CC5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386CC5"/>
    <w:rPr>
      <w:i/>
      <w:iCs/>
    </w:rPr>
  </w:style>
  <w:style w:type="character" w:styleId="IntenseEmphasis">
    <w:name w:val="Intense Emphasis"/>
    <w:basedOn w:val="DefaultParagraphFont"/>
    <w:uiPriority w:val="21"/>
    <w:rsid w:val="00386CC5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86C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C5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rsid w:val="00386CC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86CC5"/>
    <w:pPr>
      <w:ind w:left="720"/>
      <w:contextualSpacing/>
    </w:pPr>
  </w:style>
  <w:style w:type="paragraph" w:styleId="NoSpacing">
    <w:name w:val="No Spacing"/>
    <w:uiPriority w:val="1"/>
    <w:rsid w:val="00386CC5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rsid w:val="00386C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6CC5"/>
    <w:rPr>
      <w:rFonts w:ascii="Henderson BCG Serif" w:eastAsia="Times New Roman" w:hAnsi="Henderson BCG Serif" w:cs="Times New Roman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rsid w:val="00386CC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386C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6C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386CC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386CC5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em3dmtclfb">
    <w:name w:val="gem3dmtclfb"/>
    <w:basedOn w:val="DefaultParagraphFont"/>
    <w:rsid w:val="009F62DB"/>
  </w:style>
  <w:style w:type="character" w:customStyle="1" w:styleId="pln">
    <w:name w:val="pln"/>
    <w:basedOn w:val="DefaultParagraphFont"/>
    <w:rsid w:val="00CD1D80"/>
  </w:style>
  <w:style w:type="character" w:customStyle="1" w:styleId="pun">
    <w:name w:val="pun"/>
    <w:basedOn w:val="DefaultParagraphFont"/>
    <w:rsid w:val="00CD1D80"/>
  </w:style>
  <w:style w:type="character" w:customStyle="1" w:styleId="lit">
    <w:name w:val="lit"/>
    <w:basedOn w:val="DefaultParagraphFont"/>
    <w:rsid w:val="00CD1D80"/>
  </w:style>
  <w:style w:type="character" w:customStyle="1" w:styleId="str">
    <w:name w:val="str"/>
    <w:basedOn w:val="DefaultParagraphFont"/>
    <w:rsid w:val="009B01A2"/>
  </w:style>
  <w:style w:type="character" w:customStyle="1" w:styleId="gem3dmtclgb">
    <w:name w:val="gem3dmtclgb"/>
    <w:basedOn w:val="DefaultParagraphFont"/>
    <w:rsid w:val="00EA60E8"/>
  </w:style>
  <w:style w:type="character" w:customStyle="1" w:styleId="apple-converted-space">
    <w:name w:val="apple-converted-space"/>
    <w:basedOn w:val="DefaultParagraphFont"/>
    <w:rsid w:val="00104193"/>
  </w:style>
  <w:style w:type="character" w:customStyle="1" w:styleId="kwd">
    <w:name w:val="kwd"/>
    <w:basedOn w:val="DefaultParagraphFont"/>
    <w:rsid w:val="00EC7D4E"/>
  </w:style>
  <w:style w:type="character" w:customStyle="1" w:styleId="com">
    <w:name w:val="com"/>
    <w:basedOn w:val="DefaultParagraphFont"/>
    <w:rsid w:val="00B76ACA"/>
  </w:style>
  <w:style w:type="character" w:customStyle="1" w:styleId="kw">
    <w:name w:val="kw"/>
    <w:basedOn w:val="DefaultParagraphFont"/>
    <w:rsid w:val="004400E9"/>
  </w:style>
  <w:style w:type="character" w:customStyle="1" w:styleId="hljs-string">
    <w:name w:val="hljs-string"/>
    <w:basedOn w:val="DefaultParagraphFont"/>
    <w:rsid w:val="00AC26FE"/>
  </w:style>
  <w:style w:type="character" w:customStyle="1" w:styleId="hljs-number">
    <w:name w:val="hljs-number"/>
    <w:basedOn w:val="DefaultParagraphFont"/>
    <w:rsid w:val="00AC26FE"/>
  </w:style>
  <w:style w:type="character" w:customStyle="1" w:styleId="mn">
    <w:name w:val="mn"/>
    <w:basedOn w:val="DefaultParagraphFont"/>
    <w:rsid w:val="0045712B"/>
  </w:style>
  <w:style w:type="character" w:customStyle="1" w:styleId="mo">
    <w:name w:val="mo"/>
    <w:basedOn w:val="DefaultParagraphFont"/>
    <w:rsid w:val="0045712B"/>
  </w:style>
  <w:style w:type="character" w:customStyle="1" w:styleId="mi">
    <w:name w:val="mi"/>
    <w:basedOn w:val="DefaultParagraphFont"/>
    <w:rsid w:val="00457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ts.stackexchange.com/questions/6759/removing-duplicated-rows-from-r-data-frame" TargetMode="External"/><Relationship Id="rId18" Type="http://schemas.openxmlformats.org/officeDocument/2006/relationships/hyperlink" Target="http://stackoverflow.com/questions/7069076/split-column-at-delimiter-in-data-frame" TargetMode="External"/><Relationship Id="rId26" Type="http://schemas.openxmlformats.org/officeDocument/2006/relationships/hyperlink" Target="http://stackoverflow.com/questions/3777174/plotting-two-variables-as-lines-using-ggplot2-on-the-same-graph" TargetMode="External"/><Relationship Id="rId39" Type="http://schemas.openxmlformats.org/officeDocument/2006/relationships/hyperlink" Target="http://stackoverflow.com/questions/7144118/how-to-save-a-plot-as-image-on-the-disk" TargetMode="External"/><Relationship Id="rId21" Type="http://schemas.openxmlformats.org/officeDocument/2006/relationships/hyperlink" Target="http://stackoverflow.com/questions/10656758/how-to-convert-the-name-of-a-dataframe-to-a-string-in-r" TargetMode="External"/><Relationship Id="rId34" Type="http://schemas.openxmlformats.org/officeDocument/2006/relationships/hyperlink" Target="http://stackoverflow.com/questions/13408503/histogram-of-mean-per-bin" TargetMode="External"/><Relationship Id="rId42" Type="http://schemas.openxmlformats.org/officeDocument/2006/relationships/hyperlink" Target="http://stackoverflow.com/questions/13795526/return-elements-of-r-list-as-independent-objects-in-global-environment" TargetMode="External"/><Relationship Id="rId47" Type="http://schemas.openxmlformats.org/officeDocument/2006/relationships/hyperlink" Target="http://www.r-bloggers.com/polynomial-regression-techniques/" TargetMode="External"/><Relationship Id="rId50" Type="http://schemas.openxmlformats.org/officeDocument/2006/relationships/hyperlink" Target="http://www.statmethods.net/advstats/cart.html" TargetMode="External"/><Relationship Id="rId55" Type="http://schemas.openxmlformats.org/officeDocument/2006/relationships/hyperlink" Target="http://stackoverflow.com/questions/6422273/how-to-randomize-or-permute-a-dataframe-rowwise-and-columnwise" TargetMode="External"/><Relationship Id="rId7" Type="http://schemas.openxmlformats.org/officeDocument/2006/relationships/hyperlink" Target="http://stackoverflow.com/questions/2545228/converting-a-dataframe-to-a-vector-by-row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1936339/in-r-how-do-i-replace-text-within-a-string" TargetMode="External"/><Relationship Id="rId20" Type="http://schemas.openxmlformats.org/officeDocument/2006/relationships/hyperlink" Target="http://stackoverflow.com/questions/10656758/how-to-convert-the-name-of-a-dataframe-to-a-string-in-r" TargetMode="External"/><Relationship Id="rId29" Type="http://schemas.openxmlformats.org/officeDocument/2006/relationships/hyperlink" Target="http://stackoverflow.com/questions/25427734/how-to-plot-an-histogram-with-y-as-a-sum-of-the-x-values-for-every-bin-in-ggplot" TargetMode="External"/><Relationship Id="rId41" Type="http://schemas.openxmlformats.org/officeDocument/2006/relationships/hyperlink" Target="http://stackoverflow.com/questions/25509879/how-can-i-make-a-list-of-all-dataframes-that-are-in-my-global-environment" TargetMode="External"/><Relationship Id="rId54" Type="http://schemas.openxmlformats.org/officeDocument/2006/relationships/hyperlink" Target="http://www.link.ch/wp-content/uploads/2013/10/CrossValidationFina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805357/specifying-colclasses-in-the-read-csv" TargetMode="External"/><Relationship Id="rId11" Type="http://schemas.openxmlformats.org/officeDocument/2006/relationships/hyperlink" Target="http://stackoverflow.com/questions/13502601/adding-a-column-between-two-columns-in-a-data-frame" TargetMode="External"/><Relationship Id="rId24" Type="http://schemas.openxmlformats.org/officeDocument/2006/relationships/hyperlink" Target="http://learningrbasic.blogspot.fr/2009/07/adding-legend-to-plot.html" TargetMode="External"/><Relationship Id="rId32" Type="http://schemas.openxmlformats.org/officeDocument/2006/relationships/hyperlink" Target="http://www.cookbook-r.com/Graphs/Titles_(ggplot2)/" TargetMode="External"/><Relationship Id="rId37" Type="http://schemas.openxmlformats.org/officeDocument/2006/relationships/hyperlink" Target="http://www.computerworld.com/article/2486425/business-intelligence/business-intelligence-4-data-wrangling-tasks-in-r-for-advanced-beginners.html" TargetMode="External"/><Relationship Id="rId40" Type="http://schemas.openxmlformats.org/officeDocument/2006/relationships/hyperlink" Target="http://stackoverflow.com/questions/8399100/r-plot-size-and-resolution" TargetMode="External"/><Relationship Id="rId45" Type="http://schemas.openxmlformats.org/officeDocument/2006/relationships/hyperlink" Target="http://stackoverflow.com/questions/5234117/how-to-drop-columns-by-name-in-a-data-frame" TargetMode="External"/><Relationship Id="rId53" Type="http://schemas.openxmlformats.org/officeDocument/2006/relationships/hyperlink" Target="http://stackoverflow.com/questions/9666212/how-to-compute-error-rate-from-a-decision-tree" TargetMode="External"/><Relationship Id="rId58" Type="http://schemas.openxmlformats.org/officeDocument/2006/relationships/hyperlink" Target="https://support.rstudio.com/hc/en-us/articles/200484568-Code-Folding-and-Sections" TargetMode="External"/><Relationship Id="rId5" Type="http://schemas.openxmlformats.org/officeDocument/2006/relationships/hyperlink" Target="http://stackoverflow.com/questions/19204729/how-to-change-factor-labels-into-string-in-a-data-frame" TargetMode="External"/><Relationship Id="rId15" Type="http://schemas.openxmlformats.org/officeDocument/2006/relationships/hyperlink" Target="http://www.cookbook-r.com/Manipulating_data/Renaming_columns_in_a_data_frame/" TargetMode="External"/><Relationship Id="rId23" Type="http://schemas.openxmlformats.org/officeDocument/2006/relationships/hyperlink" Target="http://stackoverflow.com/questions/2564258/plot-two-graphs-in-same-plot-in-r" TargetMode="External"/><Relationship Id="rId28" Type="http://schemas.openxmlformats.org/officeDocument/2006/relationships/hyperlink" Target="http://www.r-bloggers.com/summarising-data-using-box-and-whisker-plots/" TargetMode="External"/><Relationship Id="rId36" Type="http://schemas.openxmlformats.org/officeDocument/2006/relationships/hyperlink" Target="http://stackoverflow.com/questions/14942681/change-size-of-axes-title-and-labels-in-ggplot2" TargetMode="External"/><Relationship Id="rId49" Type="http://schemas.openxmlformats.org/officeDocument/2006/relationships/hyperlink" Target="http://www.r-bloggers.com/estimating-continuous-piecewise-linear-regression/" TargetMode="External"/><Relationship Id="rId57" Type="http://schemas.openxmlformats.org/officeDocument/2006/relationships/hyperlink" Target="http://stats.stackexchange.com/questions/89747/how-to-describe-or-visualize-a-multiple-linear-regression-mode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stackoverflow.com/questions/3818147/count-number-of-vector-values-in-range-with-r" TargetMode="External"/><Relationship Id="rId19" Type="http://schemas.openxmlformats.org/officeDocument/2006/relationships/hyperlink" Target="http://stackoverflow.com/questions/22002838/same-function-over-multiple-data-frames-in-r" TargetMode="External"/><Relationship Id="rId31" Type="http://schemas.openxmlformats.org/officeDocument/2006/relationships/hyperlink" Target="http://stackoverflow.com/questions/3541713/how-to-plot-two-histograms-together-in-r" TargetMode="External"/><Relationship Id="rId44" Type="http://schemas.openxmlformats.org/officeDocument/2006/relationships/hyperlink" Target="http://stackoverflow.com/questions/16778161/remove-elements-of-a-list-explicitly" TargetMode="External"/><Relationship Id="rId52" Type="http://schemas.openxmlformats.org/officeDocument/2006/relationships/hyperlink" Target="http://www.edureka.co/blog/implementation-of-decision-tree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9651202/sum-variables-within-r-dataframe" TargetMode="External"/><Relationship Id="rId14" Type="http://schemas.openxmlformats.org/officeDocument/2006/relationships/hyperlink" Target="http://r.789695.n4.nabble.com/Summing-Select-Columns-of-a-Data-Frame-td789884.html" TargetMode="External"/><Relationship Id="rId22" Type="http://schemas.openxmlformats.org/officeDocument/2006/relationships/hyperlink" Target="http://stackoverflow.com/questions/5510966/create-a-variable-name-with-paste-in-r" TargetMode="External"/><Relationship Id="rId27" Type="http://schemas.openxmlformats.org/officeDocument/2006/relationships/hyperlink" Target="http://stackoverflow.com/questions/11242420/plotting-two-variables-using-ggplot2-same-x-axis" TargetMode="External"/><Relationship Id="rId30" Type="http://schemas.openxmlformats.org/officeDocument/2006/relationships/hyperlink" Target="https://stat.ethz.ch/pipermail/r-help/2011-June/280588.html" TargetMode="External"/><Relationship Id="rId35" Type="http://schemas.openxmlformats.org/officeDocument/2006/relationships/hyperlink" Target="http://stackoverflow.com/questions/9109156/ggplot-combining-two-plots-from-different-data-frames" TargetMode="External"/><Relationship Id="rId43" Type="http://schemas.openxmlformats.org/officeDocument/2006/relationships/hyperlink" Target="http://stackoverflow.com/questions/14427253/passing-several-arguments-to-fun-of-lapply-and-others-apply" TargetMode="External"/><Relationship Id="rId48" Type="http://schemas.openxmlformats.org/officeDocument/2006/relationships/hyperlink" Target="http://www.r-bloggers.com/r-for-ecologists-putting-together-a-piecewise-regression/" TargetMode="External"/><Relationship Id="rId56" Type="http://schemas.openxmlformats.org/officeDocument/2006/relationships/hyperlink" Target="http://stackoverflow.com/questions/17479632/random-forests-does-it-make-any-difference-if-the-test-set-is-also-labeled" TargetMode="External"/><Relationship Id="rId8" Type="http://schemas.openxmlformats.org/officeDocument/2006/relationships/hyperlink" Target="http://www.ats.ucla.edu/stat/r/faq/subset_R.htm" TargetMode="External"/><Relationship Id="rId51" Type="http://schemas.openxmlformats.org/officeDocument/2006/relationships/hyperlink" Target="http://www.r-bloggers.com/a-brief-tour-of-the-trees-and-fores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ts.ucla.edu/stat/r/faq/sort.htm" TargetMode="External"/><Relationship Id="rId17" Type="http://schemas.openxmlformats.org/officeDocument/2006/relationships/hyperlink" Target="http://stackoverflow.com/questions/4854130/how-to-iterate-over-file-names-in-a-r-script" TargetMode="External"/><Relationship Id="rId25" Type="http://schemas.openxmlformats.org/officeDocument/2006/relationships/hyperlink" Target="http://stackoverflow.com/questions/24509165/sumif-in-r-multiple-criteria" TargetMode="External"/><Relationship Id="rId33" Type="http://schemas.openxmlformats.org/officeDocument/2006/relationships/hyperlink" Target="http://stackoverflow.com/questions/2641653/pass-a-data-frame-column-name-to-a-function" TargetMode="External"/><Relationship Id="rId38" Type="http://schemas.openxmlformats.org/officeDocument/2006/relationships/hyperlink" Target="http://www.dummies.com/how-to/content/how-to-summarize-a-dataset-in-r.html" TargetMode="External"/><Relationship Id="rId46" Type="http://schemas.openxmlformats.org/officeDocument/2006/relationships/hyperlink" Target="http://stackoverflow.com/questions/7719741/how-to-test-if-list-element-exists" TargetMode="External"/><Relationship Id="rId59" Type="http://schemas.openxmlformats.org/officeDocument/2006/relationships/hyperlink" Target="http://www.sthda.com/english/wiki/correlation-matrix-a-quick-start-guide-to-analyze-format-and-visualize-a-correlation-matrix-using-r-softwa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ros%20Ferdinand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0</TotalTime>
  <Pages>8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Legros Ferdinand</dc:creator>
  <cp:lastModifiedBy>Legros Ferdinand</cp:lastModifiedBy>
  <cp:revision>78</cp:revision>
  <dcterms:created xsi:type="dcterms:W3CDTF">2015-07-27T15:17:00Z</dcterms:created>
  <dcterms:modified xsi:type="dcterms:W3CDTF">2015-08-19T15:34:00Z</dcterms:modified>
</cp:coreProperties>
</file>